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5731" w14:textId="4F9320A2" w:rsidR="00C6554A" w:rsidRDefault="00D71179" w:rsidP="00C6554A">
      <w:pPr>
        <w:pStyle w:val="Foto"/>
        <w:rPr>
          <w:noProof/>
          <w:sz w:val="40"/>
          <w:szCs w:val="40"/>
        </w:rPr>
      </w:pPr>
      <w:r>
        <w:rPr>
          <w:noProof/>
          <w:sz w:val="40"/>
          <w:szCs w:val="40"/>
        </w:rPr>
        <w:drawing>
          <wp:anchor distT="0" distB="0" distL="114300" distR="114300" simplePos="0" relativeHeight="251658240" behindDoc="0" locked="0" layoutInCell="1" allowOverlap="1" wp14:anchorId="4CC15BBD" wp14:editId="70D89534">
            <wp:simplePos x="0" y="0"/>
            <wp:positionH relativeFrom="column">
              <wp:posOffset>1680258</wp:posOffset>
            </wp:positionH>
            <wp:positionV relativeFrom="paragraph">
              <wp:posOffset>-127434</wp:posOffset>
            </wp:positionV>
            <wp:extent cx="591589" cy="57294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89" cy="572947"/>
                    </a:xfrm>
                    <a:prstGeom prst="rect">
                      <a:avLst/>
                    </a:prstGeom>
                  </pic:spPr>
                </pic:pic>
              </a:graphicData>
            </a:graphic>
            <wp14:sizeRelH relativeFrom="margin">
              <wp14:pctWidth>0</wp14:pctWidth>
            </wp14:sizeRelH>
            <wp14:sizeRelV relativeFrom="margin">
              <wp14:pctHeight>0</wp14:pctHeight>
            </wp14:sizeRelV>
          </wp:anchor>
        </w:drawing>
      </w:r>
      <w:r w:rsidR="0065561D" w:rsidRPr="0065561D">
        <w:rPr>
          <w:noProof/>
          <w:sz w:val="40"/>
          <w:szCs w:val="40"/>
        </w:rPr>
        <w:t>ACME-L3-D0</w:t>
      </w:r>
      <w:r w:rsidR="00994710">
        <w:rPr>
          <w:noProof/>
          <w:sz w:val="40"/>
          <w:szCs w:val="40"/>
        </w:rPr>
        <w:t>2</w:t>
      </w:r>
    </w:p>
    <w:p w14:paraId="4202ECEF" w14:textId="512776E1" w:rsidR="0065561D" w:rsidRDefault="0065561D" w:rsidP="00C6554A">
      <w:pPr>
        <w:pStyle w:val="Foto"/>
        <w:rPr>
          <w:noProof/>
          <w:sz w:val="40"/>
          <w:szCs w:val="40"/>
        </w:rPr>
      </w:pPr>
    </w:p>
    <w:p w14:paraId="054869AA" w14:textId="310C2F9C" w:rsidR="0065561D" w:rsidRDefault="0065561D" w:rsidP="00C6554A">
      <w:pPr>
        <w:pStyle w:val="Foto"/>
        <w:rPr>
          <w:noProof/>
          <w:sz w:val="40"/>
          <w:szCs w:val="40"/>
        </w:rPr>
      </w:pPr>
    </w:p>
    <w:p w14:paraId="460A5442" w14:textId="6CB1D160" w:rsidR="0065561D" w:rsidRPr="0065561D" w:rsidRDefault="0065561D" w:rsidP="00C6554A">
      <w:pPr>
        <w:pStyle w:val="Foto"/>
        <w:rPr>
          <w:noProof/>
          <w:sz w:val="40"/>
          <w:szCs w:val="40"/>
        </w:rPr>
      </w:pPr>
    </w:p>
    <w:p w14:paraId="154F35FB" w14:textId="352BDB9E" w:rsidR="0065561D" w:rsidRPr="0065561D" w:rsidRDefault="0065561D" w:rsidP="0065561D">
      <w:pPr>
        <w:pStyle w:val="Ttulo"/>
        <w:rPr>
          <w:noProof/>
          <w:sz w:val="96"/>
          <w:szCs w:val="28"/>
        </w:rPr>
      </w:pPr>
      <w:r w:rsidRPr="0065561D">
        <w:rPr>
          <w:noProof/>
          <w:sz w:val="96"/>
          <w:szCs w:val="28"/>
        </w:rPr>
        <w:t>Planning Report</w:t>
      </w:r>
    </w:p>
    <w:p w14:paraId="1AD69509" w14:textId="77777777" w:rsidR="0065561D" w:rsidRPr="0065561D" w:rsidRDefault="0065561D" w:rsidP="00C6554A">
      <w:pPr>
        <w:pStyle w:val="Informacindecontacto"/>
        <w:rPr>
          <w:noProof/>
          <w:sz w:val="32"/>
          <w:szCs w:val="32"/>
        </w:rPr>
      </w:pPr>
      <w:r w:rsidRPr="0065561D">
        <w:rPr>
          <w:noProof/>
          <w:sz w:val="32"/>
          <w:szCs w:val="32"/>
        </w:rPr>
        <w:t>| Grupo C1.02.08 |</w:t>
      </w:r>
    </w:p>
    <w:p w14:paraId="35202C3F" w14:textId="77777777" w:rsidR="0065561D" w:rsidRPr="0065561D" w:rsidRDefault="0065561D" w:rsidP="00C6554A">
      <w:pPr>
        <w:pStyle w:val="Informacindecontacto"/>
        <w:rPr>
          <w:noProof/>
          <w:sz w:val="28"/>
          <w:szCs w:val="28"/>
        </w:rPr>
      </w:pPr>
    </w:p>
    <w:p w14:paraId="0CDF3507" w14:textId="64F32217" w:rsidR="0065561D" w:rsidRPr="0093496E" w:rsidRDefault="005F1D63" w:rsidP="0093496E">
      <w:pPr>
        <w:pStyle w:val="Informacindecontacto"/>
        <w:rPr>
          <w:sz w:val="28"/>
          <w:szCs w:val="28"/>
        </w:rPr>
      </w:pPr>
      <w:r w:rsidRPr="0093496E">
        <w:rPr>
          <w:sz w:val="28"/>
          <w:szCs w:val="28"/>
        </w:rPr>
        <w:t xml:space="preserve">| GitHub: </w:t>
      </w:r>
      <w:hyperlink r:id="rId9" w:history="1">
        <w:r w:rsidR="008B2632" w:rsidRPr="00374873">
          <w:rPr>
            <w:rStyle w:val="Hipervnculo"/>
            <w:sz w:val="28"/>
            <w:szCs w:val="28"/>
          </w:rPr>
          <w:t>https://github.com/mariaescalante/Acme-L3-D02-23.1.0</w:t>
        </w:r>
      </w:hyperlink>
      <w:r w:rsidR="008B2632">
        <w:rPr>
          <w:sz w:val="28"/>
          <w:szCs w:val="28"/>
        </w:rPr>
        <w:t xml:space="preserve"> </w:t>
      </w:r>
      <w:r w:rsidRPr="0093496E">
        <w:rPr>
          <w:sz w:val="28"/>
          <w:szCs w:val="28"/>
        </w:rPr>
        <w:t>|</w:t>
      </w:r>
    </w:p>
    <w:p w14:paraId="6A021446" w14:textId="77777777" w:rsidR="0065561D" w:rsidRPr="0065561D" w:rsidRDefault="0065561D" w:rsidP="00C6554A">
      <w:pPr>
        <w:pStyle w:val="Informacindecontacto"/>
        <w:rPr>
          <w:noProof/>
          <w:sz w:val="28"/>
          <w:szCs w:val="28"/>
        </w:rPr>
      </w:pPr>
    </w:p>
    <w:p w14:paraId="6CD0AD40" w14:textId="77777777" w:rsidR="0065561D" w:rsidRPr="0065561D" w:rsidRDefault="0065561D" w:rsidP="00C6554A">
      <w:pPr>
        <w:pStyle w:val="Informacindecontacto"/>
        <w:rPr>
          <w:noProof/>
          <w:sz w:val="28"/>
          <w:szCs w:val="28"/>
        </w:rPr>
      </w:pPr>
      <w:r w:rsidRPr="0065561D">
        <w:rPr>
          <w:noProof/>
          <w:sz w:val="28"/>
          <w:szCs w:val="28"/>
        </w:rPr>
        <w:t>Joaquín Arregui Díaz (joaarrdia@alum.us.es)</w:t>
      </w:r>
    </w:p>
    <w:p w14:paraId="1C9358B4" w14:textId="77777777" w:rsidR="0065561D" w:rsidRPr="0065561D" w:rsidRDefault="0065561D" w:rsidP="00C6554A">
      <w:pPr>
        <w:pStyle w:val="Informacindecontacto"/>
        <w:rPr>
          <w:noProof/>
          <w:sz w:val="28"/>
          <w:szCs w:val="28"/>
        </w:rPr>
      </w:pPr>
      <w:r w:rsidRPr="0065561D">
        <w:rPr>
          <w:noProof/>
          <w:sz w:val="28"/>
          <w:szCs w:val="28"/>
        </w:rPr>
        <w:t>Francisco Antonio Campos Campos (fracamcam@alum.us.es)</w:t>
      </w:r>
    </w:p>
    <w:p w14:paraId="5BBEACF5" w14:textId="77777777" w:rsidR="0065561D" w:rsidRPr="0065561D" w:rsidRDefault="0065561D" w:rsidP="00C6554A">
      <w:pPr>
        <w:pStyle w:val="Informacindecontacto"/>
        <w:rPr>
          <w:noProof/>
          <w:sz w:val="28"/>
          <w:szCs w:val="28"/>
        </w:rPr>
      </w:pPr>
      <w:r w:rsidRPr="0065561D">
        <w:rPr>
          <w:noProof/>
          <w:sz w:val="28"/>
          <w:szCs w:val="28"/>
        </w:rPr>
        <w:t>José Luis Cobo Ariza (joscobari@alum.us.es)</w:t>
      </w:r>
    </w:p>
    <w:p w14:paraId="3CFE1C5B" w14:textId="77777777" w:rsidR="0065561D" w:rsidRPr="0065561D" w:rsidRDefault="0065561D" w:rsidP="00C6554A">
      <w:pPr>
        <w:pStyle w:val="Informacindecontacto"/>
        <w:rPr>
          <w:noProof/>
          <w:sz w:val="28"/>
          <w:szCs w:val="28"/>
        </w:rPr>
      </w:pPr>
      <w:r w:rsidRPr="0065561D">
        <w:rPr>
          <w:noProof/>
          <w:sz w:val="28"/>
          <w:szCs w:val="28"/>
        </w:rPr>
        <w:t>Daniel Diáñez Suárez (dandiasua@alum.us.es)</w:t>
      </w:r>
    </w:p>
    <w:p w14:paraId="7B92915E" w14:textId="77777777" w:rsidR="0065561D" w:rsidRPr="0065561D" w:rsidRDefault="0065561D" w:rsidP="00C6554A">
      <w:pPr>
        <w:pStyle w:val="Informacindecontacto"/>
        <w:rPr>
          <w:noProof/>
          <w:sz w:val="28"/>
          <w:szCs w:val="28"/>
        </w:rPr>
      </w:pPr>
      <w:r w:rsidRPr="0065561D">
        <w:rPr>
          <w:noProof/>
          <w:sz w:val="28"/>
          <w:szCs w:val="28"/>
        </w:rPr>
        <w:t>María Escalante Ramos (m</w:t>
      </w:r>
      <w:r>
        <w:rPr>
          <w:noProof/>
          <w:sz w:val="28"/>
          <w:szCs w:val="28"/>
        </w:rPr>
        <w:t>arescram3@alum.us.es</w:t>
      </w:r>
      <w:r w:rsidRPr="0065561D">
        <w:rPr>
          <w:noProof/>
          <w:sz w:val="28"/>
          <w:szCs w:val="28"/>
        </w:rPr>
        <w:t>)</w:t>
      </w:r>
    </w:p>
    <w:p w14:paraId="40DFB9D6" w14:textId="77777777" w:rsidR="0065561D" w:rsidRPr="0065561D" w:rsidRDefault="0065561D" w:rsidP="00C6554A">
      <w:pPr>
        <w:pStyle w:val="Informacindecontacto"/>
        <w:rPr>
          <w:noProof/>
          <w:sz w:val="28"/>
          <w:szCs w:val="28"/>
        </w:rPr>
      </w:pPr>
    </w:p>
    <w:p w14:paraId="61E915CA" w14:textId="77777777" w:rsidR="0065561D" w:rsidRDefault="0065561D" w:rsidP="00C6554A">
      <w:pPr>
        <w:pStyle w:val="Informacindecontacto"/>
        <w:rPr>
          <w:noProof/>
          <w:sz w:val="28"/>
          <w:szCs w:val="28"/>
        </w:rPr>
      </w:pPr>
    </w:p>
    <w:p w14:paraId="45F5D86C" w14:textId="77777777" w:rsidR="0065561D" w:rsidRPr="0065561D" w:rsidRDefault="0065561D" w:rsidP="00C6554A">
      <w:pPr>
        <w:pStyle w:val="Informacindecontacto"/>
        <w:rPr>
          <w:noProof/>
          <w:sz w:val="28"/>
          <w:szCs w:val="28"/>
        </w:rPr>
      </w:pPr>
    </w:p>
    <w:p w14:paraId="037C929C" w14:textId="28856E1E" w:rsidR="0065561D" w:rsidRDefault="00C6554A" w:rsidP="00C6554A">
      <w:pPr>
        <w:pStyle w:val="Informacindecontacto"/>
        <w:rPr>
          <w:noProof/>
          <w:lang w:bidi="es-ES"/>
        </w:rPr>
      </w:pPr>
      <w:r w:rsidRPr="0065561D">
        <w:rPr>
          <w:noProof/>
          <w:sz w:val="28"/>
          <w:szCs w:val="28"/>
          <w:lang w:bidi="es-ES"/>
        </w:rPr>
        <w:t xml:space="preserve"> | </w:t>
      </w:r>
      <w:r w:rsidR="0065561D" w:rsidRPr="0065561D">
        <w:rPr>
          <w:noProof/>
          <w:sz w:val="28"/>
          <w:szCs w:val="28"/>
        </w:rPr>
        <w:t>17/0</w:t>
      </w:r>
      <w:r w:rsidR="00543D6E">
        <w:rPr>
          <w:noProof/>
          <w:sz w:val="28"/>
          <w:szCs w:val="28"/>
        </w:rPr>
        <w:t>3</w:t>
      </w:r>
      <w:r w:rsidR="0065561D" w:rsidRPr="0065561D">
        <w:rPr>
          <w:noProof/>
          <w:sz w:val="28"/>
          <w:szCs w:val="28"/>
        </w:rPr>
        <w:t>/2023</w:t>
      </w:r>
      <w:r w:rsidRPr="0065561D">
        <w:rPr>
          <w:noProof/>
          <w:sz w:val="28"/>
          <w:szCs w:val="28"/>
          <w:lang w:bidi="es-ES"/>
        </w:rPr>
        <w:t xml:space="preserve"> |</w:t>
      </w:r>
      <w:r w:rsidRPr="009679B1">
        <w:rPr>
          <w:noProof/>
          <w:lang w:bidi="es-ES"/>
        </w:rPr>
        <w:t xml:space="preserve"> </w:t>
      </w:r>
    </w:p>
    <w:p w14:paraId="5D11294F" w14:textId="77777777" w:rsidR="0065561D" w:rsidRDefault="0065561D" w:rsidP="0065561D">
      <w:pPr>
        <w:pStyle w:val="Informacindecontacto"/>
        <w:jc w:val="left"/>
        <w:rPr>
          <w:noProof/>
          <w:lang w:bidi="es-ES"/>
        </w:rPr>
      </w:pPr>
    </w:p>
    <w:p w14:paraId="766AB634" w14:textId="77777777" w:rsidR="0065561D" w:rsidRDefault="0065561D" w:rsidP="00C6554A">
      <w:pPr>
        <w:pStyle w:val="Informacindecontacto"/>
        <w:rPr>
          <w:noProof/>
          <w:lang w:bidi="es-ES"/>
        </w:rPr>
      </w:pPr>
    </w:p>
    <w:p w14:paraId="76DCE86A" w14:textId="77777777" w:rsidR="0065561D" w:rsidRDefault="0065561D" w:rsidP="00C6554A">
      <w:pPr>
        <w:pStyle w:val="Informacindecontacto"/>
        <w:rPr>
          <w:noProof/>
          <w:lang w:bidi="es-ES"/>
        </w:rPr>
      </w:pPr>
    </w:p>
    <w:p w14:paraId="13CD30B5" w14:textId="77777777" w:rsidR="0065561D" w:rsidRDefault="0065561D" w:rsidP="00C6554A">
      <w:pPr>
        <w:pStyle w:val="Informacindecontacto"/>
        <w:rPr>
          <w:noProof/>
          <w:lang w:bidi="es-ES"/>
        </w:rPr>
      </w:pPr>
    </w:p>
    <w:tbl>
      <w:tblPr>
        <w:tblStyle w:val="Tablaconcuadrcula"/>
        <w:tblW w:w="9711" w:type="dxa"/>
        <w:tblLook w:val="04A0" w:firstRow="1" w:lastRow="0" w:firstColumn="1" w:lastColumn="0" w:noHBand="0" w:noVBand="1"/>
      </w:tblPr>
      <w:tblGrid>
        <w:gridCol w:w="1344"/>
        <w:gridCol w:w="6202"/>
        <w:gridCol w:w="2165"/>
      </w:tblGrid>
      <w:tr w:rsidR="0065561D" w14:paraId="2E530502" w14:textId="77777777" w:rsidTr="002C2F9D">
        <w:trPr>
          <w:trHeight w:val="276"/>
        </w:trPr>
        <w:tc>
          <w:tcPr>
            <w:tcW w:w="1344" w:type="dxa"/>
          </w:tcPr>
          <w:p w14:paraId="41D24F85" w14:textId="77777777" w:rsidR="0065561D" w:rsidRDefault="0065561D" w:rsidP="0090021C">
            <w:pPr>
              <w:pStyle w:val="Informacindecontacto"/>
              <w:rPr>
                <w:noProof/>
                <w:lang w:bidi="es-ES"/>
              </w:rPr>
            </w:pPr>
            <w:r>
              <w:rPr>
                <w:noProof/>
                <w:lang w:bidi="es-ES"/>
              </w:rPr>
              <w:t>Versión</w:t>
            </w:r>
          </w:p>
        </w:tc>
        <w:tc>
          <w:tcPr>
            <w:tcW w:w="6202" w:type="dxa"/>
          </w:tcPr>
          <w:p w14:paraId="3C416AE6" w14:textId="77777777" w:rsidR="0065561D" w:rsidRDefault="0065561D" w:rsidP="0090021C">
            <w:pPr>
              <w:pStyle w:val="Informacindecontacto"/>
              <w:rPr>
                <w:noProof/>
                <w:lang w:bidi="es-ES"/>
              </w:rPr>
            </w:pPr>
            <w:r>
              <w:rPr>
                <w:noProof/>
                <w:lang w:bidi="es-ES"/>
              </w:rPr>
              <w:t>Descripción</w:t>
            </w:r>
          </w:p>
        </w:tc>
        <w:tc>
          <w:tcPr>
            <w:tcW w:w="2165" w:type="dxa"/>
          </w:tcPr>
          <w:p w14:paraId="34AEBB45" w14:textId="77777777" w:rsidR="0065561D" w:rsidRDefault="0065561D" w:rsidP="0090021C">
            <w:pPr>
              <w:pStyle w:val="Informacindecontacto"/>
              <w:rPr>
                <w:noProof/>
                <w:lang w:bidi="es-ES"/>
              </w:rPr>
            </w:pPr>
            <w:r>
              <w:rPr>
                <w:noProof/>
                <w:lang w:bidi="es-ES"/>
              </w:rPr>
              <w:t>Fecha</w:t>
            </w:r>
          </w:p>
        </w:tc>
      </w:tr>
      <w:tr w:rsidR="0065561D" w14:paraId="4979ADA2" w14:textId="77777777" w:rsidTr="002C2F9D">
        <w:trPr>
          <w:trHeight w:val="276"/>
        </w:trPr>
        <w:tc>
          <w:tcPr>
            <w:tcW w:w="1344" w:type="dxa"/>
          </w:tcPr>
          <w:p w14:paraId="41F3E762" w14:textId="77777777" w:rsidR="0065561D" w:rsidRDefault="0065561D" w:rsidP="0065561D">
            <w:pPr>
              <w:rPr>
                <w:noProof/>
                <w:lang w:bidi="es-ES"/>
              </w:rPr>
            </w:pPr>
            <w:r>
              <w:rPr>
                <w:noProof/>
                <w:lang w:bidi="es-ES"/>
              </w:rPr>
              <w:t>1.0</w:t>
            </w:r>
          </w:p>
        </w:tc>
        <w:tc>
          <w:tcPr>
            <w:tcW w:w="6202" w:type="dxa"/>
          </w:tcPr>
          <w:p w14:paraId="45006348" w14:textId="77777777" w:rsidR="0065561D" w:rsidRDefault="0090021C" w:rsidP="0065561D">
            <w:pPr>
              <w:rPr>
                <w:noProof/>
                <w:lang w:bidi="es-ES"/>
              </w:rPr>
            </w:pPr>
            <w:r>
              <w:rPr>
                <w:noProof/>
                <w:lang w:bidi="es-ES"/>
              </w:rPr>
              <w:t>Versión inicial</w:t>
            </w:r>
          </w:p>
        </w:tc>
        <w:tc>
          <w:tcPr>
            <w:tcW w:w="2165" w:type="dxa"/>
          </w:tcPr>
          <w:p w14:paraId="3AEDA257" w14:textId="63D882A9" w:rsidR="0065561D" w:rsidRDefault="006F1000" w:rsidP="0065561D">
            <w:pPr>
              <w:rPr>
                <w:noProof/>
                <w:lang w:bidi="es-ES"/>
              </w:rPr>
            </w:pPr>
            <w:r>
              <w:rPr>
                <w:noProof/>
                <w:lang w:bidi="es-ES"/>
              </w:rPr>
              <w:t>15</w:t>
            </w:r>
            <w:r w:rsidR="0090021C">
              <w:rPr>
                <w:noProof/>
                <w:lang w:bidi="es-ES"/>
              </w:rPr>
              <w:t>/0</w:t>
            </w:r>
            <w:r>
              <w:rPr>
                <w:noProof/>
                <w:lang w:bidi="es-ES"/>
              </w:rPr>
              <w:t>3</w:t>
            </w:r>
            <w:r w:rsidR="0090021C">
              <w:rPr>
                <w:noProof/>
                <w:lang w:bidi="es-ES"/>
              </w:rPr>
              <w:t>/2023</w:t>
            </w:r>
          </w:p>
        </w:tc>
      </w:tr>
      <w:tr w:rsidR="006F1000" w14:paraId="51759A0C" w14:textId="77777777" w:rsidTr="002C2F9D">
        <w:trPr>
          <w:trHeight w:val="276"/>
        </w:trPr>
        <w:tc>
          <w:tcPr>
            <w:tcW w:w="1344" w:type="dxa"/>
          </w:tcPr>
          <w:p w14:paraId="35C08C69" w14:textId="53FE01A6" w:rsidR="006F1000" w:rsidRDefault="006F1000" w:rsidP="0065561D">
            <w:pPr>
              <w:rPr>
                <w:noProof/>
                <w:lang w:bidi="es-ES"/>
              </w:rPr>
            </w:pPr>
            <w:r>
              <w:rPr>
                <w:noProof/>
                <w:lang w:bidi="es-ES"/>
              </w:rPr>
              <w:t>1.1</w:t>
            </w:r>
          </w:p>
        </w:tc>
        <w:tc>
          <w:tcPr>
            <w:tcW w:w="6202" w:type="dxa"/>
          </w:tcPr>
          <w:p w14:paraId="36D775E1" w14:textId="1FBE6474" w:rsidR="006F1000" w:rsidRDefault="006F1000" w:rsidP="0065561D">
            <w:pPr>
              <w:rPr>
                <w:noProof/>
                <w:lang w:bidi="es-ES"/>
              </w:rPr>
            </w:pPr>
            <w:r>
              <w:rPr>
                <w:noProof/>
                <w:lang w:bidi="es-ES"/>
              </w:rPr>
              <w:t>Versión final</w:t>
            </w:r>
          </w:p>
        </w:tc>
        <w:tc>
          <w:tcPr>
            <w:tcW w:w="2165" w:type="dxa"/>
          </w:tcPr>
          <w:p w14:paraId="02D21B7F" w14:textId="235D5F6F" w:rsidR="006F1000" w:rsidRDefault="006F1000" w:rsidP="0065561D">
            <w:pPr>
              <w:rPr>
                <w:noProof/>
                <w:lang w:bidi="es-ES"/>
              </w:rPr>
            </w:pPr>
            <w:r>
              <w:rPr>
                <w:noProof/>
                <w:lang w:bidi="es-ES"/>
              </w:rPr>
              <w:t>16/03/2023</w:t>
            </w:r>
          </w:p>
        </w:tc>
      </w:tr>
    </w:tbl>
    <w:p w14:paraId="358B70D9" w14:textId="77777777" w:rsidR="0090021C" w:rsidRDefault="0090021C" w:rsidP="00C6554A">
      <w:pPr>
        <w:pStyle w:val="Informacindecontacto"/>
        <w:rPr>
          <w:noProof/>
          <w:lang w:bidi="es-ES"/>
        </w:rPr>
      </w:pPr>
    </w:p>
    <w:p w14:paraId="4174FFFC" w14:textId="77777777" w:rsidR="0090021C" w:rsidRDefault="0090021C" w:rsidP="00C6554A">
      <w:pPr>
        <w:pStyle w:val="Informacindecontacto"/>
        <w:rPr>
          <w:noProof/>
          <w:lang w:bidi="es-ES"/>
        </w:rPr>
      </w:pPr>
    </w:p>
    <w:p w14:paraId="408D4781" w14:textId="77777777" w:rsidR="0090021C" w:rsidRDefault="0090021C" w:rsidP="00C6554A">
      <w:pPr>
        <w:pStyle w:val="Informacindecontacto"/>
        <w:rPr>
          <w:noProof/>
          <w:lang w:bidi="es-ES"/>
        </w:rPr>
      </w:pPr>
    </w:p>
    <w:p w14:paraId="06FCFB5B" w14:textId="77777777" w:rsidR="0090021C" w:rsidRDefault="0090021C" w:rsidP="00C6554A">
      <w:pPr>
        <w:pStyle w:val="Informacindecontacto"/>
        <w:rPr>
          <w:noProof/>
          <w:lang w:bidi="es-ES"/>
        </w:rPr>
      </w:pPr>
    </w:p>
    <w:p w14:paraId="32437D38" w14:textId="77777777" w:rsidR="0090021C" w:rsidRDefault="0090021C" w:rsidP="00C6554A">
      <w:pPr>
        <w:pStyle w:val="Informacindecontacto"/>
        <w:rPr>
          <w:noProof/>
          <w:lang w:bidi="es-ES"/>
        </w:rPr>
      </w:pPr>
    </w:p>
    <w:p w14:paraId="622798CB" w14:textId="77777777" w:rsidR="0090021C" w:rsidRDefault="0090021C" w:rsidP="00C6554A">
      <w:pPr>
        <w:pStyle w:val="Informacindecontacto"/>
        <w:rPr>
          <w:noProof/>
          <w:lang w:bidi="es-ES"/>
        </w:rPr>
      </w:pPr>
    </w:p>
    <w:p w14:paraId="241DA094" w14:textId="77777777" w:rsidR="0090021C" w:rsidRDefault="0090021C" w:rsidP="00C6554A">
      <w:pPr>
        <w:pStyle w:val="Informacindecontacto"/>
        <w:rPr>
          <w:noProof/>
          <w:lang w:bidi="es-ES"/>
        </w:rPr>
      </w:pPr>
    </w:p>
    <w:p w14:paraId="687C3BFF" w14:textId="77777777" w:rsidR="00543D6E" w:rsidRDefault="00543D6E" w:rsidP="00C6554A">
      <w:pPr>
        <w:pStyle w:val="Informacindecontacto"/>
        <w:rPr>
          <w:noProof/>
          <w:lang w:bidi="es-ES"/>
        </w:rPr>
      </w:pPr>
    </w:p>
    <w:p w14:paraId="578F9835" w14:textId="77777777" w:rsidR="00543D6E" w:rsidRDefault="00543D6E" w:rsidP="00C6554A">
      <w:pPr>
        <w:pStyle w:val="Informacindecontacto"/>
        <w:rPr>
          <w:noProof/>
          <w:lang w:bidi="es-ES"/>
        </w:rPr>
      </w:pPr>
    </w:p>
    <w:p w14:paraId="32CAABF3" w14:textId="77777777" w:rsidR="00543D6E" w:rsidRDefault="00543D6E" w:rsidP="00C6554A">
      <w:pPr>
        <w:pStyle w:val="Informacindecontacto"/>
        <w:rPr>
          <w:noProof/>
          <w:lang w:bidi="es-ES"/>
        </w:rPr>
      </w:pPr>
    </w:p>
    <w:sdt>
      <w:sdtPr>
        <w:rPr>
          <w:rFonts w:asciiTheme="minorHAnsi" w:eastAsiaTheme="minorHAnsi" w:hAnsiTheme="minorHAnsi" w:cstheme="minorBidi"/>
          <w:color w:val="595959" w:themeColor="text1" w:themeTint="A6"/>
          <w:sz w:val="22"/>
          <w:szCs w:val="22"/>
          <w:lang w:eastAsia="en-US"/>
        </w:rPr>
        <w:id w:val="-1976982949"/>
        <w:docPartObj>
          <w:docPartGallery w:val="Table of Contents"/>
          <w:docPartUnique/>
        </w:docPartObj>
      </w:sdtPr>
      <w:sdtEndPr>
        <w:rPr>
          <w:b/>
          <w:bCs/>
        </w:rPr>
      </w:sdtEndPr>
      <w:sdtContent>
        <w:p w14:paraId="1FA618C5" w14:textId="77777777" w:rsidR="0090021C" w:rsidRDefault="0090021C">
          <w:pPr>
            <w:pStyle w:val="TtuloTDC"/>
          </w:pPr>
          <w:r>
            <w:t>Índice</w:t>
          </w:r>
        </w:p>
        <w:p w14:paraId="147DC82B" w14:textId="408C9FD6" w:rsidR="00A13EFF" w:rsidRDefault="0090021C">
          <w:pPr>
            <w:pStyle w:val="TDC1"/>
            <w:tabs>
              <w:tab w:val="right" w:leader="dot" w:pos="9736"/>
            </w:tabs>
            <w:rPr>
              <w:rFonts w:eastAsiaTheme="minorEastAsia"/>
              <w:noProof/>
              <w:color w:val="auto"/>
              <w:lang w:eastAsia="es-ES"/>
            </w:rPr>
          </w:pPr>
          <w:r>
            <w:fldChar w:fldCharType="begin"/>
          </w:r>
          <w:r>
            <w:instrText xml:space="preserve"> TOC \o "1-3" \h \z \u </w:instrText>
          </w:r>
          <w:r>
            <w:fldChar w:fldCharType="separate"/>
          </w:r>
          <w:hyperlink w:anchor="_Toc129895271" w:history="1">
            <w:r w:rsidR="00A13EFF" w:rsidRPr="00D37CF3">
              <w:rPr>
                <w:rStyle w:val="Hipervnculo"/>
                <w:noProof/>
              </w:rPr>
              <w:t>Introducción:</w:t>
            </w:r>
            <w:r w:rsidR="00A13EFF">
              <w:rPr>
                <w:noProof/>
                <w:webHidden/>
              </w:rPr>
              <w:tab/>
            </w:r>
            <w:r w:rsidR="00A13EFF">
              <w:rPr>
                <w:noProof/>
                <w:webHidden/>
              </w:rPr>
              <w:fldChar w:fldCharType="begin"/>
            </w:r>
            <w:r w:rsidR="00A13EFF">
              <w:rPr>
                <w:noProof/>
                <w:webHidden/>
              </w:rPr>
              <w:instrText xml:space="preserve"> PAGEREF _Toc129895271 \h </w:instrText>
            </w:r>
            <w:r w:rsidR="00A13EFF">
              <w:rPr>
                <w:noProof/>
                <w:webHidden/>
              </w:rPr>
            </w:r>
            <w:r w:rsidR="00A13EFF">
              <w:rPr>
                <w:noProof/>
                <w:webHidden/>
              </w:rPr>
              <w:fldChar w:fldCharType="separate"/>
            </w:r>
            <w:r w:rsidR="00DB1521">
              <w:rPr>
                <w:noProof/>
                <w:webHidden/>
              </w:rPr>
              <w:t>2</w:t>
            </w:r>
            <w:r w:rsidR="00A13EFF">
              <w:rPr>
                <w:noProof/>
                <w:webHidden/>
              </w:rPr>
              <w:fldChar w:fldCharType="end"/>
            </w:r>
          </w:hyperlink>
        </w:p>
        <w:p w14:paraId="3874C767" w14:textId="3D8DEAE6" w:rsidR="00A13EFF" w:rsidRDefault="00A13EFF">
          <w:pPr>
            <w:pStyle w:val="TDC1"/>
            <w:tabs>
              <w:tab w:val="right" w:leader="dot" w:pos="9736"/>
            </w:tabs>
            <w:rPr>
              <w:rFonts w:eastAsiaTheme="minorEastAsia"/>
              <w:noProof/>
              <w:color w:val="auto"/>
              <w:lang w:eastAsia="es-ES"/>
            </w:rPr>
          </w:pPr>
          <w:hyperlink w:anchor="_Toc129895272" w:history="1">
            <w:r w:rsidRPr="00D37CF3">
              <w:rPr>
                <w:rStyle w:val="Hipervnculo"/>
                <w:noProof/>
              </w:rPr>
              <w:t>Contenido:</w:t>
            </w:r>
            <w:r>
              <w:rPr>
                <w:noProof/>
                <w:webHidden/>
              </w:rPr>
              <w:tab/>
            </w:r>
            <w:r>
              <w:rPr>
                <w:noProof/>
                <w:webHidden/>
              </w:rPr>
              <w:fldChar w:fldCharType="begin"/>
            </w:r>
            <w:r>
              <w:rPr>
                <w:noProof/>
                <w:webHidden/>
              </w:rPr>
              <w:instrText xml:space="preserve"> PAGEREF _Toc129895272 \h </w:instrText>
            </w:r>
            <w:r>
              <w:rPr>
                <w:noProof/>
                <w:webHidden/>
              </w:rPr>
            </w:r>
            <w:r>
              <w:rPr>
                <w:noProof/>
                <w:webHidden/>
              </w:rPr>
              <w:fldChar w:fldCharType="separate"/>
            </w:r>
            <w:r w:rsidR="00DB1521">
              <w:rPr>
                <w:noProof/>
                <w:webHidden/>
              </w:rPr>
              <w:t>2</w:t>
            </w:r>
            <w:r>
              <w:rPr>
                <w:noProof/>
                <w:webHidden/>
              </w:rPr>
              <w:fldChar w:fldCharType="end"/>
            </w:r>
          </w:hyperlink>
        </w:p>
        <w:p w14:paraId="73129394" w14:textId="31CBD801" w:rsidR="00A13EFF" w:rsidRDefault="00A13EFF">
          <w:pPr>
            <w:pStyle w:val="TDC2"/>
            <w:tabs>
              <w:tab w:val="right" w:leader="dot" w:pos="9736"/>
            </w:tabs>
            <w:rPr>
              <w:rFonts w:eastAsiaTheme="minorEastAsia"/>
              <w:noProof/>
              <w:color w:val="auto"/>
              <w:lang w:eastAsia="es-ES"/>
            </w:rPr>
          </w:pPr>
          <w:hyperlink w:anchor="_Toc129895273" w:history="1">
            <w:r w:rsidRPr="00D37CF3">
              <w:rPr>
                <w:rStyle w:val="Hipervnculo"/>
                <w:noProof/>
              </w:rPr>
              <w:t>Tareas asignadas:</w:t>
            </w:r>
            <w:r>
              <w:rPr>
                <w:noProof/>
                <w:webHidden/>
              </w:rPr>
              <w:tab/>
            </w:r>
            <w:r>
              <w:rPr>
                <w:noProof/>
                <w:webHidden/>
              </w:rPr>
              <w:fldChar w:fldCharType="begin"/>
            </w:r>
            <w:r>
              <w:rPr>
                <w:noProof/>
                <w:webHidden/>
              </w:rPr>
              <w:instrText xml:space="preserve"> PAGEREF _Toc129895273 \h </w:instrText>
            </w:r>
            <w:r>
              <w:rPr>
                <w:noProof/>
                <w:webHidden/>
              </w:rPr>
            </w:r>
            <w:r>
              <w:rPr>
                <w:noProof/>
                <w:webHidden/>
              </w:rPr>
              <w:fldChar w:fldCharType="separate"/>
            </w:r>
            <w:r w:rsidR="00DB1521">
              <w:rPr>
                <w:noProof/>
                <w:webHidden/>
              </w:rPr>
              <w:t>2</w:t>
            </w:r>
            <w:r>
              <w:rPr>
                <w:noProof/>
                <w:webHidden/>
              </w:rPr>
              <w:fldChar w:fldCharType="end"/>
            </w:r>
          </w:hyperlink>
        </w:p>
        <w:p w14:paraId="2AB49AD0" w14:textId="17B1E9D9" w:rsidR="00A13EFF" w:rsidRDefault="00A13EFF">
          <w:pPr>
            <w:pStyle w:val="TDC3"/>
            <w:tabs>
              <w:tab w:val="right" w:leader="dot" w:pos="9736"/>
            </w:tabs>
            <w:rPr>
              <w:rFonts w:eastAsiaTheme="minorEastAsia"/>
              <w:noProof/>
              <w:color w:val="auto"/>
              <w:lang w:eastAsia="es-ES"/>
            </w:rPr>
          </w:pPr>
          <w:hyperlink w:anchor="_Toc129895274" w:history="1">
            <w:r w:rsidRPr="00D37CF3">
              <w:rPr>
                <w:rStyle w:val="Hipervnculo"/>
                <w:noProof/>
              </w:rPr>
              <w:t>Tarea 1: The system currency:</w:t>
            </w:r>
            <w:r>
              <w:rPr>
                <w:noProof/>
                <w:webHidden/>
              </w:rPr>
              <w:tab/>
            </w:r>
            <w:r>
              <w:rPr>
                <w:noProof/>
                <w:webHidden/>
              </w:rPr>
              <w:fldChar w:fldCharType="begin"/>
            </w:r>
            <w:r>
              <w:rPr>
                <w:noProof/>
                <w:webHidden/>
              </w:rPr>
              <w:instrText xml:space="preserve"> PAGEREF _Toc129895274 \h </w:instrText>
            </w:r>
            <w:r>
              <w:rPr>
                <w:noProof/>
                <w:webHidden/>
              </w:rPr>
            </w:r>
            <w:r>
              <w:rPr>
                <w:noProof/>
                <w:webHidden/>
              </w:rPr>
              <w:fldChar w:fldCharType="separate"/>
            </w:r>
            <w:r w:rsidR="00DB1521">
              <w:rPr>
                <w:noProof/>
                <w:webHidden/>
              </w:rPr>
              <w:t>2</w:t>
            </w:r>
            <w:r>
              <w:rPr>
                <w:noProof/>
                <w:webHidden/>
              </w:rPr>
              <w:fldChar w:fldCharType="end"/>
            </w:r>
          </w:hyperlink>
        </w:p>
        <w:p w14:paraId="6DA3F5C0" w14:textId="7CFAE0D0" w:rsidR="00A13EFF" w:rsidRDefault="00A13EFF">
          <w:pPr>
            <w:pStyle w:val="TDC3"/>
            <w:tabs>
              <w:tab w:val="right" w:leader="dot" w:pos="9736"/>
            </w:tabs>
            <w:rPr>
              <w:rFonts w:eastAsiaTheme="minorEastAsia"/>
              <w:noProof/>
              <w:color w:val="auto"/>
              <w:lang w:eastAsia="es-ES"/>
            </w:rPr>
          </w:pPr>
          <w:hyperlink w:anchor="_Toc129895275" w:history="1">
            <w:r w:rsidRPr="00D37CF3">
              <w:rPr>
                <w:rStyle w:val="Hipervnculo"/>
                <w:noProof/>
              </w:rPr>
              <w:t>Tarea 2: Peep Class:</w:t>
            </w:r>
            <w:r>
              <w:rPr>
                <w:noProof/>
                <w:webHidden/>
              </w:rPr>
              <w:tab/>
            </w:r>
            <w:r>
              <w:rPr>
                <w:noProof/>
                <w:webHidden/>
              </w:rPr>
              <w:fldChar w:fldCharType="begin"/>
            </w:r>
            <w:r>
              <w:rPr>
                <w:noProof/>
                <w:webHidden/>
              </w:rPr>
              <w:instrText xml:space="preserve"> PAGEREF _Toc129895275 \h </w:instrText>
            </w:r>
            <w:r>
              <w:rPr>
                <w:noProof/>
                <w:webHidden/>
              </w:rPr>
            </w:r>
            <w:r>
              <w:rPr>
                <w:noProof/>
                <w:webHidden/>
              </w:rPr>
              <w:fldChar w:fldCharType="separate"/>
            </w:r>
            <w:r w:rsidR="00DB1521">
              <w:rPr>
                <w:noProof/>
                <w:webHidden/>
              </w:rPr>
              <w:t>2</w:t>
            </w:r>
            <w:r>
              <w:rPr>
                <w:noProof/>
                <w:webHidden/>
              </w:rPr>
              <w:fldChar w:fldCharType="end"/>
            </w:r>
          </w:hyperlink>
        </w:p>
        <w:p w14:paraId="4617BEEF" w14:textId="0250602D" w:rsidR="00A13EFF" w:rsidRDefault="00A13EFF">
          <w:pPr>
            <w:pStyle w:val="TDC3"/>
            <w:tabs>
              <w:tab w:val="right" w:leader="dot" w:pos="9736"/>
            </w:tabs>
            <w:rPr>
              <w:rFonts w:eastAsiaTheme="minorEastAsia"/>
              <w:noProof/>
              <w:color w:val="auto"/>
              <w:lang w:eastAsia="es-ES"/>
            </w:rPr>
          </w:pPr>
          <w:hyperlink w:anchor="_Toc129895276" w:history="1">
            <w:r w:rsidRPr="00D37CF3">
              <w:rPr>
                <w:rStyle w:val="Hipervnculo"/>
                <w:noProof/>
              </w:rPr>
              <w:t>Tarea 3: Bulletin Class:</w:t>
            </w:r>
            <w:r>
              <w:rPr>
                <w:noProof/>
                <w:webHidden/>
              </w:rPr>
              <w:tab/>
            </w:r>
            <w:r>
              <w:rPr>
                <w:noProof/>
                <w:webHidden/>
              </w:rPr>
              <w:fldChar w:fldCharType="begin"/>
            </w:r>
            <w:r>
              <w:rPr>
                <w:noProof/>
                <w:webHidden/>
              </w:rPr>
              <w:instrText xml:space="preserve"> PAGEREF _Toc129895276 \h </w:instrText>
            </w:r>
            <w:r>
              <w:rPr>
                <w:noProof/>
                <w:webHidden/>
              </w:rPr>
            </w:r>
            <w:r>
              <w:rPr>
                <w:noProof/>
                <w:webHidden/>
              </w:rPr>
              <w:fldChar w:fldCharType="separate"/>
            </w:r>
            <w:r w:rsidR="00DB1521">
              <w:rPr>
                <w:noProof/>
                <w:webHidden/>
              </w:rPr>
              <w:t>3</w:t>
            </w:r>
            <w:r>
              <w:rPr>
                <w:noProof/>
                <w:webHidden/>
              </w:rPr>
              <w:fldChar w:fldCharType="end"/>
            </w:r>
          </w:hyperlink>
        </w:p>
        <w:p w14:paraId="1804BE27" w14:textId="1C5CB910" w:rsidR="00A13EFF" w:rsidRDefault="00A13EFF">
          <w:pPr>
            <w:pStyle w:val="TDC3"/>
            <w:tabs>
              <w:tab w:val="right" w:leader="dot" w:pos="9736"/>
            </w:tabs>
            <w:rPr>
              <w:rFonts w:eastAsiaTheme="minorEastAsia"/>
              <w:noProof/>
              <w:color w:val="auto"/>
              <w:lang w:eastAsia="es-ES"/>
            </w:rPr>
          </w:pPr>
          <w:hyperlink w:anchor="_Toc129895277" w:history="1">
            <w:r w:rsidRPr="00D37CF3">
              <w:rPr>
                <w:rStyle w:val="Hipervnculo"/>
                <w:noProof/>
              </w:rPr>
              <w:t>Tarea 4: Offer Class:</w:t>
            </w:r>
            <w:r>
              <w:rPr>
                <w:noProof/>
                <w:webHidden/>
              </w:rPr>
              <w:tab/>
            </w:r>
            <w:r>
              <w:rPr>
                <w:noProof/>
                <w:webHidden/>
              </w:rPr>
              <w:fldChar w:fldCharType="begin"/>
            </w:r>
            <w:r>
              <w:rPr>
                <w:noProof/>
                <w:webHidden/>
              </w:rPr>
              <w:instrText xml:space="preserve"> PAGEREF _Toc129895277 \h </w:instrText>
            </w:r>
            <w:r>
              <w:rPr>
                <w:noProof/>
                <w:webHidden/>
              </w:rPr>
            </w:r>
            <w:r>
              <w:rPr>
                <w:noProof/>
                <w:webHidden/>
              </w:rPr>
              <w:fldChar w:fldCharType="separate"/>
            </w:r>
            <w:r w:rsidR="00DB1521">
              <w:rPr>
                <w:noProof/>
                <w:webHidden/>
              </w:rPr>
              <w:t>3</w:t>
            </w:r>
            <w:r>
              <w:rPr>
                <w:noProof/>
                <w:webHidden/>
              </w:rPr>
              <w:fldChar w:fldCharType="end"/>
            </w:r>
          </w:hyperlink>
        </w:p>
        <w:p w14:paraId="08FFA428" w14:textId="6DEB7BB5" w:rsidR="00A13EFF" w:rsidRDefault="00A13EFF">
          <w:pPr>
            <w:pStyle w:val="TDC3"/>
            <w:tabs>
              <w:tab w:val="right" w:leader="dot" w:pos="9736"/>
            </w:tabs>
            <w:rPr>
              <w:rFonts w:eastAsiaTheme="minorEastAsia"/>
              <w:noProof/>
              <w:color w:val="auto"/>
              <w:lang w:eastAsia="es-ES"/>
            </w:rPr>
          </w:pPr>
          <w:hyperlink w:anchor="_Toc129895278" w:history="1">
            <w:r w:rsidRPr="00D37CF3">
              <w:rPr>
                <w:rStyle w:val="Hipervnculo"/>
                <w:noProof/>
              </w:rPr>
              <w:t>Tarea 5: Note class:</w:t>
            </w:r>
            <w:r>
              <w:rPr>
                <w:noProof/>
                <w:webHidden/>
              </w:rPr>
              <w:tab/>
            </w:r>
            <w:r>
              <w:rPr>
                <w:noProof/>
                <w:webHidden/>
              </w:rPr>
              <w:fldChar w:fldCharType="begin"/>
            </w:r>
            <w:r>
              <w:rPr>
                <w:noProof/>
                <w:webHidden/>
              </w:rPr>
              <w:instrText xml:space="preserve"> PAGEREF _Toc129895278 \h </w:instrText>
            </w:r>
            <w:r>
              <w:rPr>
                <w:noProof/>
                <w:webHidden/>
              </w:rPr>
            </w:r>
            <w:r>
              <w:rPr>
                <w:noProof/>
                <w:webHidden/>
              </w:rPr>
              <w:fldChar w:fldCharType="separate"/>
            </w:r>
            <w:r w:rsidR="00DB1521">
              <w:rPr>
                <w:noProof/>
                <w:webHidden/>
              </w:rPr>
              <w:t>3</w:t>
            </w:r>
            <w:r>
              <w:rPr>
                <w:noProof/>
                <w:webHidden/>
              </w:rPr>
              <w:fldChar w:fldCharType="end"/>
            </w:r>
          </w:hyperlink>
        </w:p>
        <w:p w14:paraId="524938AB" w14:textId="57E97795" w:rsidR="00A13EFF" w:rsidRDefault="00A13EFF">
          <w:pPr>
            <w:pStyle w:val="TDC3"/>
            <w:tabs>
              <w:tab w:val="right" w:leader="dot" w:pos="9736"/>
            </w:tabs>
            <w:rPr>
              <w:rFonts w:eastAsiaTheme="minorEastAsia"/>
              <w:noProof/>
              <w:color w:val="auto"/>
              <w:lang w:eastAsia="es-ES"/>
            </w:rPr>
          </w:pPr>
          <w:hyperlink w:anchor="_Toc129895279" w:history="1">
            <w:r w:rsidRPr="00D37CF3">
              <w:rPr>
                <w:rStyle w:val="Hipervnculo"/>
                <w:noProof/>
              </w:rPr>
              <w:t>Tarea 6: Banner Class:</w:t>
            </w:r>
            <w:r>
              <w:rPr>
                <w:noProof/>
                <w:webHidden/>
              </w:rPr>
              <w:tab/>
            </w:r>
            <w:r>
              <w:rPr>
                <w:noProof/>
                <w:webHidden/>
              </w:rPr>
              <w:fldChar w:fldCharType="begin"/>
            </w:r>
            <w:r>
              <w:rPr>
                <w:noProof/>
                <w:webHidden/>
              </w:rPr>
              <w:instrText xml:space="preserve"> PAGEREF _Toc129895279 \h </w:instrText>
            </w:r>
            <w:r>
              <w:rPr>
                <w:noProof/>
                <w:webHidden/>
              </w:rPr>
            </w:r>
            <w:r>
              <w:rPr>
                <w:noProof/>
                <w:webHidden/>
              </w:rPr>
              <w:fldChar w:fldCharType="separate"/>
            </w:r>
            <w:r w:rsidR="00DB1521">
              <w:rPr>
                <w:noProof/>
                <w:webHidden/>
              </w:rPr>
              <w:t>3</w:t>
            </w:r>
            <w:r>
              <w:rPr>
                <w:noProof/>
                <w:webHidden/>
              </w:rPr>
              <w:fldChar w:fldCharType="end"/>
            </w:r>
          </w:hyperlink>
        </w:p>
        <w:p w14:paraId="5E0FE36B" w14:textId="5AA5D137" w:rsidR="00A13EFF" w:rsidRDefault="00A13EFF">
          <w:pPr>
            <w:pStyle w:val="TDC3"/>
            <w:tabs>
              <w:tab w:val="right" w:leader="dot" w:pos="9736"/>
            </w:tabs>
            <w:rPr>
              <w:rFonts w:eastAsiaTheme="minorEastAsia"/>
              <w:noProof/>
              <w:color w:val="auto"/>
              <w:lang w:eastAsia="es-ES"/>
            </w:rPr>
          </w:pPr>
          <w:hyperlink w:anchor="_Toc129895280" w:history="1">
            <w:r w:rsidRPr="00D37CF3">
              <w:rPr>
                <w:rStyle w:val="Hipervnculo"/>
                <w:noProof/>
              </w:rPr>
              <w:t>Tarea 7: Dashboard Class:</w:t>
            </w:r>
            <w:r>
              <w:rPr>
                <w:noProof/>
                <w:webHidden/>
              </w:rPr>
              <w:tab/>
            </w:r>
            <w:r>
              <w:rPr>
                <w:noProof/>
                <w:webHidden/>
              </w:rPr>
              <w:fldChar w:fldCharType="begin"/>
            </w:r>
            <w:r>
              <w:rPr>
                <w:noProof/>
                <w:webHidden/>
              </w:rPr>
              <w:instrText xml:space="preserve"> PAGEREF _Toc129895280 \h </w:instrText>
            </w:r>
            <w:r>
              <w:rPr>
                <w:noProof/>
                <w:webHidden/>
              </w:rPr>
            </w:r>
            <w:r>
              <w:rPr>
                <w:noProof/>
                <w:webHidden/>
              </w:rPr>
              <w:fldChar w:fldCharType="separate"/>
            </w:r>
            <w:r w:rsidR="00DB1521">
              <w:rPr>
                <w:noProof/>
                <w:webHidden/>
              </w:rPr>
              <w:t>3</w:t>
            </w:r>
            <w:r>
              <w:rPr>
                <w:noProof/>
                <w:webHidden/>
              </w:rPr>
              <w:fldChar w:fldCharType="end"/>
            </w:r>
          </w:hyperlink>
        </w:p>
        <w:p w14:paraId="22945DE9" w14:textId="1AA9735C" w:rsidR="00A13EFF" w:rsidRDefault="00A13EFF">
          <w:pPr>
            <w:pStyle w:val="TDC3"/>
            <w:tabs>
              <w:tab w:val="right" w:leader="dot" w:pos="9736"/>
            </w:tabs>
            <w:rPr>
              <w:rFonts w:eastAsiaTheme="minorEastAsia"/>
              <w:noProof/>
              <w:color w:val="auto"/>
              <w:lang w:eastAsia="es-ES"/>
            </w:rPr>
          </w:pPr>
          <w:hyperlink w:anchor="_Toc129895281" w:history="1">
            <w:r w:rsidRPr="00D37CF3">
              <w:rPr>
                <w:rStyle w:val="Hipervnculo"/>
                <w:noProof/>
              </w:rPr>
              <w:t>Tarea 8: Initial data test:</w:t>
            </w:r>
            <w:r>
              <w:rPr>
                <w:noProof/>
                <w:webHidden/>
              </w:rPr>
              <w:tab/>
            </w:r>
            <w:r>
              <w:rPr>
                <w:noProof/>
                <w:webHidden/>
              </w:rPr>
              <w:fldChar w:fldCharType="begin"/>
            </w:r>
            <w:r>
              <w:rPr>
                <w:noProof/>
                <w:webHidden/>
              </w:rPr>
              <w:instrText xml:space="preserve"> PAGEREF _Toc129895281 \h </w:instrText>
            </w:r>
            <w:r>
              <w:rPr>
                <w:noProof/>
                <w:webHidden/>
              </w:rPr>
            </w:r>
            <w:r>
              <w:rPr>
                <w:noProof/>
                <w:webHidden/>
              </w:rPr>
              <w:fldChar w:fldCharType="separate"/>
            </w:r>
            <w:r w:rsidR="00DB1521">
              <w:rPr>
                <w:noProof/>
                <w:webHidden/>
              </w:rPr>
              <w:t>4</w:t>
            </w:r>
            <w:r>
              <w:rPr>
                <w:noProof/>
                <w:webHidden/>
              </w:rPr>
              <w:fldChar w:fldCharType="end"/>
            </w:r>
          </w:hyperlink>
        </w:p>
        <w:p w14:paraId="30E3658C" w14:textId="39311454" w:rsidR="00A13EFF" w:rsidRDefault="00A13EFF">
          <w:pPr>
            <w:pStyle w:val="TDC3"/>
            <w:tabs>
              <w:tab w:val="right" w:leader="dot" w:pos="9736"/>
            </w:tabs>
            <w:rPr>
              <w:rFonts w:eastAsiaTheme="minorEastAsia"/>
              <w:noProof/>
              <w:color w:val="auto"/>
              <w:lang w:eastAsia="es-ES"/>
            </w:rPr>
          </w:pPr>
          <w:hyperlink w:anchor="_Toc129895282" w:history="1">
            <w:r w:rsidRPr="00D37CF3">
              <w:rPr>
                <w:rStyle w:val="Hipervnculo"/>
                <w:noProof/>
              </w:rPr>
              <w:t>Tarea 9: Analysis report:</w:t>
            </w:r>
            <w:r>
              <w:rPr>
                <w:noProof/>
                <w:webHidden/>
              </w:rPr>
              <w:tab/>
            </w:r>
            <w:r>
              <w:rPr>
                <w:noProof/>
                <w:webHidden/>
              </w:rPr>
              <w:fldChar w:fldCharType="begin"/>
            </w:r>
            <w:r>
              <w:rPr>
                <w:noProof/>
                <w:webHidden/>
              </w:rPr>
              <w:instrText xml:space="preserve"> PAGEREF _Toc129895282 \h </w:instrText>
            </w:r>
            <w:r>
              <w:rPr>
                <w:noProof/>
                <w:webHidden/>
              </w:rPr>
            </w:r>
            <w:r>
              <w:rPr>
                <w:noProof/>
                <w:webHidden/>
              </w:rPr>
              <w:fldChar w:fldCharType="separate"/>
            </w:r>
            <w:r w:rsidR="00DB1521">
              <w:rPr>
                <w:noProof/>
                <w:webHidden/>
              </w:rPr>
              <w:t>4</w:t>
            </w:r>
            <w:r>
              <w:rPr>
                <w:noProof/>
                <w:webHidden/>
              </w:rPr>
              <w:fldChar w:fldCharType="end"/>
            </w:r>
          </w:hyperlink>
        </w:p>
        <w:p w14:paraId="1EBB84A7" w14:textId="49E5D17D" w:rsidR="00A13EFF" w:rsidRDefault="00A13EFF">
          <w:pPr>
            <w:pStyle w:val="TDC3"/>
            <w:tabs>
              <w:tab w:val="right" w:leader="dot" w:pos="9736"/>
            </w:tabs>
            <w:rPr>
              <w:rFonts w:eastAsiaTheme="minorEastAsia"/>
              <w:noProof/>
              <w:color w:val="auto"/>
              <w:lang w:eastAsia="es-ES"/>
            </w:rPr>
          </w:pPr>
          <w:hyperlink w:anchor="_Toc129895283" w:history="1">
            <w:r w:rsidRPr="00D37CF3">
              <w:rPr>
                <w:rStyle w:val="Hipervnculo"/>
                <w:noProof/>
              </w:rPr>
              <w:t>Tarea 10: Planning report:</w:t>
            </w:r>
            <w:r>
              <w:rPr>
                <w:noProof/>
                <w:webHidden/>
              </w:rPr>
              <w:tab/>
            </w:r>
            <w:r>
              <w:rPr>
                <w:noProof/>
                <w:webHidden/>
              </w:rPr>
              <w:fldChar w:fldCharType="begin"/>
            </w:r>
            <w:r>
              <w:rPr>
                <w:noProof/>
                <w:webHidden/>
              </w:rPr>
              <w:instrText xml:space="preserve"> PAGEREF _Toc129895283 \h </w:instrText>
            </w:r>
            <w:r>
              <w:rPr>
                <w:noProof/>
                <w:webHidden/>
              </w:rPr>
            </w:r>
            <w:r>
              <w:rPr>
                <w:noProof/>
                <w:webHidden/>
              </w:rPr>
              <w:fldChar w:fldCharType="separate"/>
            </w:r>
            <w:r w:rsidR="00DB1521">
              <w:rPr>
                <w:noProof/>
                <w:webHidden/>
              </w:rPr>
              <w:t>4</w:t>
            </w:r>
            <w:r>
              <w:rPr>
                <w:noProof/>
                <w:webHidden/>
              </w:rPr>
              <w:fldChar w:fldCharType="end"/>
            </w:r>
          </w:hyperlink>
        </w:p>
        <w:p w14:paraId="1ADCB783" w14:textId="454364BB" w:rsidR="00A13EFF" w:rsidRDefault="00A13EFF">
          <w:pPr>
            <w:pStyle w:val="TDC3"/>
            <w:tabs>
              <w:tab w:val="right" w:leader="dot" w:pos="9736"/>
            </w:tabs>
            <w:rPr>
              <w:rFonts w:eastAsiaTheme="minorEastAsia"/>
              <w:noProof/>
              <w:color w:val="auto"/>
              <w:lang w:eastAsia="es-ES"/>
            </w:rPr>
          </w:pPr>
          <w:hyperlink w:anchor="_Toc129895284" w:history="1">
            <w:r w:rsidRPr="00D37CF3">
              <w:rPr>
                <w:rStyle w:val="Hipervnculo"/>
                <w:noProof/>
              </w:rPr>
              <w:t>Tarea 11: UML Domain Model:</w:t>
            </w:r>
            <w:r>
              <w:rPr>
                <w:noProof/>
                <w:webHidden/>
              </w:rPr>
              <w:tab/>
            </w:r>
            <w:r>
              <w:rPr>
                <w:noProof/>
                <w:webHidden/>
              </w:rPr>
              <w:fldChar w:fldCharType="begin"/>
            </w:r>
            <w:r>
              <w:rPr>
                <w:noProof/>
                <w:webHidden/>
              </w:rPr>
              <w:instrText xml:space="preserve"> PAGEREF _Toc129895284 \h </w:instrText>
            </w:r>
            <w:r>
              <w:rPr>
                <w:noProof/>
                <w:webHidden/>
              </w:rPr>
            </w:r>
            <w:r>
              <w:rPr>
                <w:noProof/>
                <w:webHidden/>
              </w:rPr>
              <w:fldChar w:fldCharType="separate"/>
            </w:r>
            <w:r w:rsidR="00DB1521">
              <w:rPr>
                <w:noProof/>
                <w:webHidden/>
              </w:rPr>
              <w:t>4</w:t>
            </w:r>
            <w:r>
              <w:rPr>
                <w:noProof/>
                <w:webHidden/>
              </w:rPr>
              <w:fldChar w:fldCharType="end"/>
            </w:r>
          </w:hyperlink>
        </w:p>
        <w:p w14:paraId="2078E2F3" w14:textId="4BAF6403" w:rsidR="00A13EFF" w:rsidRDefault="00A13EFF">
          <w:pPr>
            <w:pStyle w:val="TDC2"/>
            <w:tabs>
              <w:tab w:val="right" w:leader="dot" w:pos="9736"/>
            </w:tabs>
            <w:rPr>
              <w:rFonts w:eastAsiaTheme="minorEastAsia"/>
              <w:noProof/>
              <w:color w:val="auto"/>
              <w:lang w:eastAsia="es-ES"/>
            </w:rPr>
          </w:pPr>
          <w:hyperlink w:anchor="_Toc129895285" w:history="1">
            <w:r w:rsidRPr="00D37CF3">
              <w:rPr>
                <w:rStyle w:val="Hipervnculo"/>
                <w:noProof/>
              </w:rPr>
              <w:t>Presupuesto del proyecto:</w:t>
            </w:r>
            <w:r>
              <w:rPr>
                <w:noProof/>
                <w:webHidden/>
              </w:rPr>
              <w:tab/>
            </w:r>
            <w:r>
              <w:rPr>
                <w:noProof/>
                <w:webHidden/>
              </w:rPr>
              <w:fldChar w:fldCharType="begin"/>
            </w:r>
            <w:r>
              <w:rPr>
                <w:noProof/>
                <w:webHidden/>
              </w:rPr>
              <w:instrText xml:space="preserve"> PAGEREF _Toc129895285 \h </w:instrText>
            </w:r>
            <w:r>
              <w:rPr>
                <w:noProof/>
                <w:webHidden/>
              </w:rPr>
            </w:r>
            <w:r>
              <w:rPr>
                <w:noProof/>
                <w:webHidden/>
              </w:rPr>
              <w:fldChar w:fldCharType="separate"/>
            </w:r>
            <w:r w:rsidR="00DB1521">
              <w:rPr>
                <w:noProof/>
                <w:webHidden/>
              </w:rPr>
              <w:t>4</w:t>
            </w:r>
            <w:r>
              <w:rPr>
                <w:noProof/>
                <w:webHidden/>
              </w:rPr>
              <w:fldChar w:fldCharType="end"/>
            </w:r>
          </w:hyperlink>
        </w:p>
        <w:p w14:paraId="58A74D42" w14:textId="6D5DE190" w:rsidR="00A13EFF" w:rsidRDefault="00A13EFF">
          <w:pPr>
            <w:pStyle w:val="TDC1"/>
            <w:tabs>
              <w:tab w:val="right" w:leader="dot" w:pos="9736"/>
            </w:tabs>
            <w:rPr>
              <w:rFonts w:eastAsiaTheme="minorEastAsia"/>
              <w:noProof/>
              <w:color w:val="auto"/>
              <w:lang w:eastAsia="es-ES"/>
            </w:rPr>
          </w:pPr>
          <w:hyperlink w:anchor="_Toc129895286" w:history="1">
            <w:r w:rsidRPr="00D37CF3">
              <w:rPr>
                <w:rStyle w:val="Hipervnculo"/>
                <w:noProof/>
              </w:rPr>
              <w:t>Conclusión:</w:t>
            </w:r>
            <w:r>
              <w:rPr>
                <w:noProof/>
                <w:webHidden/>
              </w:rPr>
              <w:tab/>
            </w:r>
            <w:r>
              <w:rPr>
                <w:noProof/>
                <w:webHidden/>
              </w:rPr>
              <w:fldChar w:fldCharType="begin"/>
            </w:r>
            <w:r>
              <w:rPr>
                <w:noProof/>
                <w:webHidden/>
              </w:rPr>
              <w:instrText xml:space="preserve"> PAGEREF _Toc129895286 \h </w:instrText>
            </w:r>
            <w:r>
              <w:rPr>
                <w:noProof/>
                <w:webHidden/>
              </w:rPr>
            </w:r>
            <w:r>
              <w:rPr>
                <w:noProof/>
                <w:webHidden/>
              </w:rPr>
              <w:fldChar w:fldCharType="separate"/>
            </w:r>
            <w:r w:rsidR="00DB1521">
              <w:rPr>
                <w:noProof/>
                <w:webHidden/>
              </w:rPr>
              <w:t>5</w:t>
            </w:r>
            <w:r>
              <w:rPr>
                <w:noProof/>
                <w:webHidden/>
              </w:rPr>
              <w:fldChar w:fldCharType="end"/>
            </w:r>
          </w:hyperlink>
        </w:p>
        <w:p w14:paraId="254BB3AC" w14:textId="229B27CF" w:rsidR="00A13EFF" w:rsidRDefault="00A13EFF">
          <w:pPr>
            <w:pStyle w:val="TDC1"/>
            <w:tabs>
              <w:tab w:val="right" w:leader="dot" w:pos="9736"/>
            </w:tabs>
            <w:rPr>
              <w:rFonts w:eastAsiaTheme="minorEastAsia"/>
              <w:noProof/>
              <w:color w:val="auto"/>
              <w:lang w:eastAsia="es-ES"/>
            </w:rPr>
          </w:pPr>
          <w:hyperlink w:anchor="_Toc129895287" w:history="1">
            <w:r w:rsidRPr="00D37CF3">
              <w:rPr>
                <w:rStyle w:val="Hipervnculo"/>
                <w:noProof/>
              </w:rPr>
              <w:t>Bibliografía</w:t>
            </w:r>
            <w:r>
              <w:rPr>
                <w:noProof/>
                <w:webHidden/>
              </w:rPr>
              <w:tab/>
            </w:r>
            <w:r>
              <w:rPr>
                <w:noProof/>
                <w:webHidden/>
              </w:rPr>
              <w:fldChar w:fldCharType="begin"/>
            </w:r>
            <w:r>
              <w:rPr>
                <w:noProof/>
                <w:webHidden/>
              </w:rPr>
              <w:instrText xml:space="preserve"> PAGEREF _Toc129895287 \h </w:instrText>
            </w:r>
            <w:r>
              <w:rPr>
                <w:noProof/>
                <w:webHidden/>
              </w:rPr>
            </w:r>
            <w:r>
              <w:rPr>
                <w:noProof/>
                <w:webHidden/>
              </w:rPr>
              <w:fldChar w:fldCharType="separate"/>
            </w:r>
            <w:r w:rsidR="00DB1521">
              <w:rPr>
                <w:noProof/>
                <w:webHidden/>
              </w:rPr>
              <w:t>5</w:t>
            </w:r>
            <w:r>
              <w:rPr>
                <w:noProof/>
                <w:webHidden/>
              </w:rPr>
              <w:fldChar w:fldCharType="end"/>
            </w:r>
          </w:hyperlink>
        </w:p>
        <w:p w14:paraId="4B2A836C" w14:textId="64388707" w:rsidR="0090021C" w:rsidRDefault="0090021C">
          <w:r>
            <w:rPr>
              <w:b/>
              <w:bCs/>
            </w:rPr>
            <w:fldChar w:fldCharType="end"/>
          </w:r>
        </w:p>
      </w:sdtContent>
    </w:sdt>
    <w:p w14:paraId="390098CE" w14:textId="77777777" w:rsidR="0090021C" w:rsidRDefault="0090021C" w:rsidP="0090021C">
      <w:pPr>
        <w:rPr>
          <w:noProof/>
          <w:lang w:bidi="es-ES"/>
        </w:rPr>
      </w:pPr>
    </w:p>
    <w:p w14:paraId="66F2F71E" w14:textId="77777777" w:rsidR="0090021C" w:rsidRDefault="0090021C" w:rsidP="00C6554A">
      <w:pPr>
        <w:pStyle w:val="Informacindecontacto"/>
        <w:rPr>
          <w:noProof/>
          <w:lang w:bidi="es-ES"/>
        </w:rPr>
      </w:pPr>
    </w:p>
    <w:p w14:paraId="11FF2367" w14:textId="77777777" w:rsidR="0090021C" w:rsidRDefault="0090021C" w:rsidP="00C6554A">
      <w:pPr>
        <w:pStyle w:val="Informacindecontacto"/>
        <w:rPr>
          <w:noProof/>
          <w:lang w:bidi="es-ES"/>
        </w:rPr>
      </w:pPr>
    </w:p>
    <w:p w14:paraId="03FDD04F" w14:textId="77777777" w:rsidR="0090021C" w:rsidRDefault="0090021C" w:rsidP="00C6554A">
      <w:pPr>
        <w:pStyle w:val="Informacindecontacto"/>
        <w:rPr>
          <w:noProof/>
          <w:lang w:bidi="es-ES"/>
        </w:rPr>
      </w:pPr>
    </w:p>
    <w:p w14:paraId="3B2D086B" w14:textId="77777777" w:rsidR="00C6554A" w:rsidRPr="009679B1" w:rsidRDefault="00C6554A" w:rsidP="00C6554A">
      <w:pPr>
        <w:pStyle w:val="Informacindecontacto"/>
        <w:rPr>
          <w:noProof/>
        </w:rPr>
      </w:pPr>
      <w:r w:rsidRPr="009679B1">
        <w:rPr>
          <w:noProof/>
          <w:lang w:bidi="es-ES"/>
        </w:rPr>
        <w:br w:type="page"/>
      </w:r>
    </w:p>
    <w:p w14:paraId="49A8C0AB" w14:textId="77777777" w:rsidR="00C6554A" w:rsidRDefault="0090021C" w:rsidP="00C6554A">
      <w:pPr>
        <w:pStyle w:val="Ttulo1"/>
        <w:rPr>
          <w:noProof/>
        </w:rPr>
      </w:pPr>
      <w:bookmarkStart w:id="0" w:name="_Toc129895271"/>
      <w:r>
        <w:rPr>
          <w:noProof/>
        </w:rPr>
        <w:lastRenderedPageBreak/>
        <w:t>Introducción:</w:t>
      </w:r>
      <w:bookmarkEnd w:id="0"/>
    </w:p>
    <w:p w14:paraId="7BDB7266" w14:textId="54F005A4" w:rsidR="00081FF5" w:rsidRPr="00081FF5" w:rsidRDefault="00081FF5" w:rsidP="00081FF5">
      <w:r>
        <w:t>En este documento se</w:t>
      </w:r>
      <w:r w:rsidR="00D43745">
        <w:t>rán explicados y detallados los siguientes elementos:</w:t>
      </w:r>
    </w:p>
    <w:p w14:paraId="62087741" w14:textId="2C347970" w:rsidR="00301A95" w:rsidRDefault="00BB447D" w:rsidP="007C549E">
      <w:pPr>
        <w:pStyle w:val="Prrafodelista"/>
        <w:numPr>
          <w:ilvl w:val="0"/>
          <w:numId w:val="16"/>
        </w:numPr>
        <w:rPr>
          <w:noProof/>
        </w:rPr>
      </w:pPr>
      <w:r>
        <w:rPr>
          <w:noProof/>
        </w:rPr>
        <w:t xml:space="preserve">Un listado con las tareas que </w:t>
      </w:r>
      <w:r w:rsidR="007C549E">
        <w:rPr>
          <w:noProof/>
        </w:rPr>
        <w:t>han sido</w:t>
      </w:r>
      <w:r>
        <w:rPr>
          <w:noProof/>
        </w:rPr>
        <w:t xml:space="preserve"> realizad</w:t>
      </w:r>
      <w:r w:rsidR="007C549E">
        <w:rPr>
          <w:noProof/>
        </w:rPr>
        <w:t>as por cada miembro del equipo</w:t>
      </w:r>
      <w:r>
        <w:rPr>
          <w:noProof/>
        </w:rPr>
        <w:t xml:space="preserve"> para cumplir </w:t>
      </w:r>
      <w:r w:rsidR="007C549E">
        <w:rPr>
          <w:noProof/>
        </w:rPr>
        <w:t xml:space="preserve">adecuadamente </w:t>
      </w:r>
      <w:r>
        <w:rPr>
          <w:noProof/>
        </w:rPr>
        <w:t xml:space="preserve">con </w:t>
      </w:r>
      <w:r w:rsidR="007C549E">
        <w:rPr>
          <w:noProof/>
        </w:rPr>
        <w:t xml:space="preserve">todos </w:t>
      </w:r>
      <w:r>
        <w:rPr>
          <w:noProof/>
        </w:rPr>
        <w:t>los requisitos de</w:t>
      </w:r>
      <w:r w:rsidR="007C549E">
        <w:rPr>
          <w:noProof/>
        </w:rPr>
        <w:t>l primer entregable</w:t>
      </w:r>
      <w:r>
        <w:rPr>
          <w:noProof/>
        </w:rPr>
        <w:t xml:space="preserve">. Para cada tarea, </w:t>
      </w:r>
      <w:r w:rsidR="00301A95">
        <w:rPr>
          <w:noProof/>
        </w:rPr>
        <w:t xml:space="preserve">se </w:t>
      </w:r>
      <w:r>
        <w:rPr>
          <w:noProof/>
        </w:rPr>
        <w:t>proporcionar</w:t>
      </w:r>
      <w:r w:rsidR="00301A95">
        <w:rPr>
          <w:noProof/>
        </w:rPr>
        <w:t>án</w:t>
      </w:r>
      <w:r>
        <w:rPr>
          <w:noProof/>
        </w:rPr>
        <w:t xml:space="preserve"> los siguientes datos: </w:t>
      </w:r>
    </w:p>
    <w:p w14:paraId="68DBE777" w14:textId="50E8EF77" w:rsidR="00301A95" w:rsidRDefault="00301A95" w:rsidP="00301A95">
      <w:pPr>
        <w:pStyle w:val="Prrafodelista"/>
        <w:numPr>
          <w:ilvl w:val="1"/>
          <w:numId w:val="16"/>
        </w:numPr>
        <w:rPr>
          <w:noProof/>
        </w:rPr>
      </w:pPr>
      <w:r>
        <w:rPr>
          <w:noProof/>
        </w:rPr>
        <w:t>T</w:t>
      </w:r>
      <w:r w:rsidR="00BB447D">
        <w:rPr>
          <w:noProof/>
        </w:rPr>
        <w:t>ítulo</w:t>
      </w:r>
      <w:r w:rsidR="00DF795A">
        <w:rPr>
          <w:noProof/>
        </w:rPr>
        <w:t xml:space="preserve"> de la tarea</w:t>
      </w:r>
    </w:p>
    <w:p w14:paraId="0C39E101" w14:textId="26D4A27C" w:rsidR="00301A95" w:rsidRDefault="00B73BA6" w:rsidP="00301A95">
      <w:pPr>
        <w:pStyle w:val="Prrafodelista"/>
        <w:numPr>
          <w:ilvl w:val="1"/>
          <w:numId w:val="16"/>
        </w:numPr>
        <w:rPr>
          <w:noProof/>
        </w:rPr>
      </w:pPr>
      <w:r>
        <w:rPr>
          <w:noProof/>
        </w:rPr>
        <w:t>Descripción breve y co</w:t>
      </w:r>
      <w:r w:rsidR="00AC79E1">
        <w:rPr>
          <w:noProof/>
        </w:rPr>
        <w:t>ncisa</w:t>
      </w:r>
      <w:r w:rsidR="00BB447D">
        <w:rPr>
          <w:noProof/>
        </w:rPr>
        <w:t xml:space="preserve"> </w:t>
      </w:r>
    </w:p>
    <w:p w14:paraId="0CBEAF35" w14:textId="4319FB0E" w:rsidR="00301A95" w:rsidRDefault="00AC79E1" w:rsidP="00301A95">
      <w:pPr>
        <w:pStyle w:val="Prrafodelista"/>
        <w:numPr>
          <w:ilvl w:val="1"/>
          <w:numId w:val="16"/>
        </w:numPr>
        <w:rPr>
          <w:noProof/>
        </w:rPr>
      </w:pPr>
      <w:r>
        <w:rPr>
          <w:noProof/>
        </w:rPr>
        <w:t xml:space="preserve">Perosnal </w:t>
      </w:r>
      <w:r w:rsidR="00BB447D">
        <w:rPr>
          <w:noProof/>
        </w:rPr>
        <w:t>asignado y roles</w:t>
      </w:r>
      <w:r>
        <w:rPr>
          <w:noProof/>
        </w:rPr>
        <w:t xml:space="preserve"> que desempeñan</w:t>
      </w:r>
    </w:p>
    <w:p w14:paraId="5F3DAC53" w14:textId="664DC950" w:rsidR="00301A95" w:rsidRDefault="00AC79E1" w:rsidP="00301A95">
      <w:pPr>
        <w:pStyle w:val="Prrafodelista"/>
        <w:numPr>
          <w:ilvl w:val="1"/>
          <w:numId w:val="16"/>
        </w:numPr>
        <w:rPr>
          <w:noProof/>
        </w:rPr>
      </w:pPr>
      <w:r>
        <w:rPr>
          <w:noProof/>
        </w:rPr>
        <w:t>Tiempo en el que se estima finalizar la tarea con éxito</w:t>
      </w:r>
    </w:p>
    <w:p w14:paraId="51A8193B" w14:textId="7C94761F" w:rsidR="0099372E" w:rsidRDefault="00AC79E1" w:rsidP="0099372E">
      <w:pPr>
        <w:pStyle w:val="Prrafodelista"/>
        <w:numPr>
          <w:ilvl w:val="1"/>
          <w:numId w:val="16"/>
        </w:numPr>
        <w:rPr>
          <w:noProof/>
        </w:rPr>
      </w:pPr>
      <w:r>
        <w:rPr>
          <w:noProof/>
        </w:rPr>
        <w:t xml:space="preserve">Tiempo real </w:t>
      </w:r>
      <w:r w:rsidR="00A73262">
        <w:rPr>
          <w:noProof/>
        </w:rPr>
        <w:t>que necesitó la tarea para completarse con éxito</w:t>
      </w:r>
    </w:p>
    <w:p w14:paraId="29F615D8" w14:textId="77777777" w:rsidR="00E35284" w:rsidRDefault="00BB447D" w:rsidP="0099372E">
      <w:pPr>
        <w:pStyle w:val="Prrafodelista"/>
        <w:numPr>
          <w:ilvl w:val="0"/>
          <w:numId w:val="16"/>
        </w:numPr>
        <w:rPr>
          <w:noProof/>
        </w:rPr>
      </w:pPr>
      <w:r>
        <w:rPr>
          <w:noProof/>
        </w:rPr>
        <w:t xml:space="preserve">Un presupuesto </w:t>
      </w:r>
      <w:r w:rsidR="0099372E">
        <w:rPr>
          <w:noProof/>
        </w:rPr>
        <w:t>que incluye</w:t>
      </w:r>
      <w:r>
        <w:rPr>
          <w:noProof/>
        </w:rPr>
        <w:t xml:space="preserve"> el cost</w:t>
      </w:r>
      <w:r w:rsidR="0099372E">
        <w:rPr>
          <w:noProof/>
        </w:rPr>
        <w:t>e</w:t>
      </w:r>
      <w:r>
        <w:rPr>
          <w:noProof/>
        </w:rPr>
        <w:t xml:space="preserve"> total requerido para llevar a cabo las tareas anteriores</w:t>
      </w:r>
      <w:r w:rsidR="0099372E">
        <w:rPr>
          <w:noProof/>
        </w:rPr>
        <w:t xml:space="preserve"> exitosamente</w:t>
      </w:r>
      <w:r>
        <w:rPr>
          <w:noProof/>
        </w:rPr>
        <w:t xml:space="preserve">. </w:t>
      </w:r>
      <w:r w:rsidR="00E35284">
        <w:rPr>
          <w:noProof/>
        </w:rPr>
        <w:t>En él se deberá</w:t>
      </w:r>
      <w:r>
        <w:rPr>
          <w:noProof/>
        </w:rPr>
        <w:t xml:space="preserve"> informar sobre</w:t>
      </w:r>
      <w:r w:rsidR="00E35284">
        <w:rPr>
          <w:noProof/>
        </w:rPr>
        <w:t>:</w:t>
      </w:r>
    </w:p>
    <w:p w14:paraId="12882EBE" w14:textId="33DE557C" w:rsidR="004A1AB6" w:rsidRDefault="00E35284" w:rsidP="00E35284">
      <w:pPr>
        <w:pStyle w:val="Prrafodelista"/>
        <w:numPr>
          <w:ilvl w:val="1"/>
          <w:numId w:val="16"/>
        </w:numPr>
        <w:rPr>
          <w:noProof/>
        </w:rPr>
      </w:pPr>
      <w:r>
        <w:rPr>
          <w:noProof/>
        </w:rPr>
        <w:t>La c</w:t>
      </w:r>
      <w:r w:rsidR="00BB447D">
        <w:rPr>
          <w:noProof/>
        </w:rPr>
        <w:t>antidad de horas dedicadas</w:t>
      </w:r>
    </w:p>
    <w:p w14:paraId="76746D43" w14:textId="38CF42C2" w:rsidR="004A1AB6" w:rsidRDefault="004A1AB6" w:rsidP="00E35284">
      <w:pPr>
        <w:pStyle w:val="Prrafodelista"/>
        <w:numPr>
          <w:ilvl w:val="1"/>
          <w:numId w:val="16"/>
        </w:numPr>
        <w:rPr>
          <w:noProof/>
        </w:rPr>
      </w:pPr>
      <w:r>
        <w:rPr>
          <w:noProof/>
        </w:rPr>
        <w:t>E</w:t>
      </w:r>
      <w:r w:rsidR="00BB447D">
        <w:rPr>
          <w:noProof/>
        </w:rPr>
        <w:t>l cost</w:t>
      </w:r>
      <w:r>
        <w:rPr>
          <w:noProof/>
        </w:rPr>
        <w:t>e</w:t>
      </w:r>
      <w:r w:rsidR="00BB447D">
        <w:rPr>
          <w:noProof/>
        </w:rPr>
        <w:t xml:space="preserve"> d</w:t>
      </w:r>
      <w:r w:rsidR="0076454A">
        <w:rPr>
          <w:noProof/>
        </w:rPr>
        <w:t>el equipo de trabajo</w:t>
      </w:r>
    </w:p>
    <w:p w14:paraId="5C46F3A8" w14:textId="77777777" w:rsidR="004749CB" w:rsidRDefault="004A1AB6" w:rsidP="00E35284">
      <w:pPr>
        <w:pStyle w:val="Prrafodelista"/>
        <w:numPr>
          <w:ilvl w:val="1"/>
          <w:numId w:val="16"/>
        </w:numPr>
        <w:rPr>
          <w:noProof/>
        </w:rPr>
      </w:pPr>
      <w:r>
        <w:rPr>
          <w:noProof/>
        </w:rPr>
        <w:t>E</w:t>
      </w:r>
      <w:r w:rsidR="00BB447D">
        <w:rPr>
          <w:noProof/>
        </w:rPr>
        <w:t>l cost</w:t>
      </w:r>
      <w:r>
        <w:rPr>
          <w:noProof/>
        </w:rPr>
        <w:t>e</w:t>
      </w:r>
      <w:r w:rsidR="00BB447D">
        <w:rPr>
          <w:noProof/>
        </w:rPr>
        <w:t xml:space="preserve"> de amortización y los totales. </w:t>
      </w:r>
    </w:p>
    <w:p w14:paraId="0140DE31" w14:textId="7D66C5D5" w:rsidR="00BB447D" w:rsidRDefault="00BB447D" w:rsidP="004749CB">
      <w:pPr>
        <w:ind w:left="1080"/>
        <w:rPr>
          <w:noProof/>
        </w:rPr>
      </w:pPr>
      <w:r>
        <w:rPr>
          <w:noProof/>
        </w:rPr>
        <w:t xml:space="preserve">Por lo general, </w:t>
      </w:r>
      <w:r w:rsidR="004749CB">
        <w:rPr>
          <w:noProof/>
        </w:rPr>
        <w:t xml:space="preserve">cada hora de trabajo de un gerente </w:t>
      </w:r>
      <w:r w:rsidR="00670FBF">
        <w:rPr>
          <w:noProof/>
        </w:rPr>
        <w:t>y de un analista cuesta aproximadamente 30€ y cada hora de trabajo del resto de roles suele costar entorno a los 20</w:t>
      </w:r>
      <w:r>
        <w:rPr>
          <w:noProof/>
        </w:rPr>
        <w:t>€. La amortización se calcular</w:t>
      </w:r>
      <w:r w:rsidR="00670FBF">
        <w:rPr>
          <w:noProof/>
        </w:rPr>
        <w:t>á</w:t>
      </w:r>
      <w:r>
        <w:rPr>
          <w:noProof/>
        </w:rPr>
        <w:t xml:space="preserve"> utilizando un método lineal a lo largo de tres años.</w:t>
      </w:r>
    </w:p>
    <w:p w14:paraId="69F44B1E" w14:textId="0A728F3F" w:rsidR="00C6554A" w:rsidRPr="009679B1" w:rsidRDefault="00F33FEA" w:rsidP="0076454A">
      <w:pPr>
        <w:rPr>
          <w:noProof/>
        </w:rPr>
      </w:pPr>
      <w:r>
        <w:rPr>
          <w:noProof/>
        </w:rPr>
        <w:t>Con el objetivo de facilitar la realización de este informe de planificación, emplearemos una herramienta de gestión</w:t>
      </w:r>
      <w:r w:rsidR="00731889">
        <w:rPr>
          <w:noProof/>
        </w:rPr>
        <w:t xml:space="preserve"> del seguimiento de proyectos denominada clockify</w:t>
      </w:r>
      <w:r w:rsidR="00A243E7">
        <w:rPr>
          <w:noProof/>
        </w:rPr>
        <w:t xml:space="preserve">, la cual nos será de gran ayuda para elaborar informe de las horas destinadas a realizar el proyecto del entregable y </w:t>
      </w:r>
      <w:r w:rsidR="0076454A">
        <w:rPr>
          <w:noProof/>
        </w:rPr>
        <w:t>del coste necesario para mantener al equipo de trabajo.</w:t>
      </w:r>
    </w:p>
    <w:p w14:paraId="5BF2A66C" w14:textId="77777777" w:rsidR="002C74C0" w:rsidRDefault="0090021C" w:rsidP="0090021C">
      <w:pPr>
        <w:pStyle w:val="Ttulo1"/>
        <w:rPr>
          <w:noProof/>
        </w:rPr>
      </w:pPr>
      <w:bookmarkStart w:id="1" w:name="_Toc129895272"/>
      <w:r>
        <w:rPr>
          <w:noProof/>
        </w:rPr>
        <w:t>Contenido:</w:t>
      </w:r>
      <w:bookmarkEnd w:id="1"/>
    </w:p>
    <w:p w14:paraId="06E765FD" w14:textId="555AACAB" w:rsidR="0090021C" w:rsidRDefault="0084736C" w:rsidP="0090021C">
      <w:pPr>
        <w:pStyle w:val="Ttulo2"/>
      </w:pPr>
      <w:bookmarkStart w:id="2" w:name="_Toc129895273"/>
      <w:r>
        <w:t>Tareas asignadas</w:t>
      </w:r>
      <w:r w:rsidR="0090021C">
        <w:t>:</w:t>
      </w:r>
      <w:bookmarkEnd w:id="2"/>
    </w:p>
    <w:p w14:paraId="2D09085E" w14:textId="33663126" w:rsidR="00820AA2" w:rsidRDefault="00ED4491" w:rsidP="00820AA2">
      <w:pPr>
        <w:pStyle w:val="Ttulo3"/>
      </w:pPr>
      <w:r>
        <w:tab/>
      </w:r>
      <w:bookmarkStart w:id="3" w:name="_Toc129895274"/>
      <w:r>
        <w:t xml:space="preserve">Tarea 1: </w:t>
      </w:r>
      <w:proofErr w:type="spellStart"/>
      <w:r w:rsidR="00693387">
        <w:t>The</w:t>
      </w:r>
      <w:proofErr w:type="spellEnd"/>
      <w:r w:rsidR="00693387">
        <w:t xml:space="preserve"> </w:t>
      </w:r>
      <w:proofErr w:type="spellStart"/>
      <w:r w:rsidR="00693387">
        <w:t>system</w:t>
      </w:r>
      <w:proofErr w:type="spellEnd"/>
      <w:r w:rsidR="00693387">
        <w:t xml:space="preserve"> </w:t>
      </w:r>
      <w:proofErr w:type="spellStart"/>
      <w:r w:rsidR="00693387">
        <w:t>currency</w:t>
      </w:r>
      <w:proofErr w:type="spellEnd"/>
      <w:r w:rsidR="00820AA2">
        <w:t>:</w:t>
      </w:r>
      <w:bookmarkEnd w:id="3"/>
    </w:p>
    <w:p w14:paraId="01AFE47B" w14:textId="3DCF4AF1" w:rsidR="00820AA2" w:rsidRDefault="00820AA2" w:rsidP="00820AA2">
      <w:pPr>
        <w:pStyle w:val="Prrafodelista"/>
        <w:numPr>
          <w:ilvl w:val="1"/>
          <w:numId w:val="16"/>
        </w:numPr>
      </w:pPr>
      <w:r>
        <w:t>Descripción:</w:t>
      </w:r>
      <w:r w:rsidR="00124DE3">
        <w:t xml:space="preserve"> </w:t>
      </w:r>
      <w:r w:rsidR="00FB6915">
        <w:t>implementar un sistema de conversión de moneda</w:t>
      </w:r>
    </w:p>
    <w:p w14:paraId="5EAA09BB" w14:textId="255803B1" w:rsidR="00820AA2" w:rsidRDefault="00820AA2" w:rsidP="00820AA2">
      <w:pPr>
        <w:pStyle w:val="Prrafodelista"/>
        <w:numPr>
          <w:ilvl w:val="1"/>
          <w:numId w:val="16"/>
        </w:numPr>
      </w:pPr>
      <w:r>
        <w:t>Personal asignado:</w:t>
      </w:r>
      <w:r w:rsidR="00F438FE">
        <w:t xml:space="preserve"> </w:t>
      </w:r>
      <w:r w:rsidR="003546E0">
        <w:t xml:space="preserve">Francisco Antonio Campos </w:t>
      </w:r>
      <w:proofErr w:type="spellStart"/>
      <w:r w:rsidR="003546E0">
        <w:t>Campos</w:t>
      </w:r>
      <w:proofErr w:type="spellEnd"/>
    </w:p>
    <w:p w14:paraId="3EFE0E15" w14:textId="3CA27919" w:rsidR="00820AA2" w:rsidRDefault="00820AA2" w:rsidP="00820AA2">
      <w:pPr>
        <w:pStyle w:val="Prrafodelista"/>
        <w:numPr>
          <w:ilvl w:val="1"/>
          <w:numId w:val="16"/>
        </w:numPr>
      </w:pPr>
      <w:r>
        <w:t>Tiempo estimado:</w:t>
      </w:r>
      <w:r w:rsidR="00F438FE">
        <w:t xml:space="preserve"> </w:t>
      </w:r>
      <w:r w:rsidR="00F31CD2">
        <w:t xml:space="preserve">1 hora y </w:t>
      </w:r>
      <w:r w:rsidR="003E4A43">
        <w:t>30</w:t>
      </w:r>
      <w:r w:rsidR="009F2C1B">
        <w:t xml:space="preserve"> minutos</w:t>
      </w:r>
    </w:p>
    <w:p w14:paraId="2757A0EC" w14:textId="2FA23150" w:rsidR="00820AA2" w:rsidRDefault="00820AA2" w:rsidP="00064A43">
      <w:pPr>
        <w:pStyle w:val="Prrafodelista"/>
        <w:numPr>
          <w:ilvl w:val="1"/>
          <w:numId w:val="16"/>
        </w:numPr>
      </w:pPr>
      <w:r>
        <w:t>Tiempo real:</w:t>
      </w:r>
      <w:r w:rsidR="00486E5B">
        <w:t xml:space="preserve"> </w:t>
      </w:r>
      <w:r w:rsidR="003E4A43">
        <w:t>1 hora y 30 minutos</w:t>
      </w:r>
    </w:p>
    <w:p w14:paraId="56759A01" w14:textId="4B295FD4" w:rsidR="00820AA2" w:rsidRDefault="00820AA2" w:rsidP="00820AA2">
      <w:pPr>
        <w:pStyle w:val="Ttulo3"/>
      </w:pPr>
      <w:r>
        <w:tab/>
      </w:r>
      <w:bookmarkStart w:id="4" w:name="_Toc129895275"/>
      <w:r>
        <w:t xml:space="preserve">Tarea 2: </w:t>
      </w:r>
      <w:proofErr w:type="spellStart"/>
      <w:r w:rsidR="00E8204E">
        <w:t>Peep</w:t>
      </w:r>
      <w:proofErr w:type="spellEnd"/>
      <w:r w:rsidR="00E8204E">
        <w:t xml:space="preserve"> </w:t>
      </w:r>
      <w:proofErr w:type="spellStart"/>
      <w:r w:rsidR="00E8204E">
        <w:t>Class</w:t>
      </w:r>
      <w:proofErr w:type="spellEnd"/>
      <w:r>
        <w:t>:</w:t>
      </w:r>
      <w:bookmarkEnd w:id="4"/>
    </w:p>
    <w:p w14:paraId="7FBC1970" w14:textId="34A4428F" w:rsidR="00710A5F" w:rsidRDefault="001A2DF8" w:rsidP="002514D6">
      <w:pPr>
        <w:pStyle w:val="Prrafodelista"/>
        <w:numPr>
          <w:ilvl w:val="1"/>
          <w:numId w:val="16"/>
        </w:numPr>
      </w:pPr>
      <w:r>
        <w:t>Descripción:</w:t>
      </w:r>
      <w:r w:rsidR="00870B3C">
        <w:t xml:space="preserve"> implementar la </w:t>
      </w:r>
      <w:r w:rsidR="001C1702">
        <w:t>entidad</w:t>
      </w:r>
      <w:r w:rsidR="00870B3C">
        <w:t xml:space="preserve"> </w:t>
      </w:r>
      <w:proofErr w:type="spellStart"/>
      <w:r w:rsidR="00870B3C">
        <w:t>Peep</w:t>
      </w:r>
      <w:proofErr w:type="spellEnd"/>
      <w:r w:rsidR="00870B3C">
        <w:t xml:space="preserve"> (mensaje publicado por cualquiera) que contenga la siguiente información: </w:t>
      </w:r>
      <w:r w:rsidR="00710A5F" w:rsidRPr="00710A5F">
        <w:t>momento de</w:t>
      </w:r>
      <w:r w:rsidR="00CC205B">
        <w:t xml:space="preserve"> i</w:t>
      </w:r>
      <w:r w:rsidR="00710A5F" w:rsidRPr="00710A5F">
        <w:t>nstancia</w:t>
      </w:r>
      <w:r w:rsidR="00CC205B">
        <w:t>ción</w:t>
      </w:r>
      <w:r w:rsidR="00710A5F" w:rsidRPr="00710A5F">
        <w:t xml:space="preserve"> (en el pasado), título (no en blanco, de menos de 76 caracteres), </w:t>
      </w:r>
      <w:proofErr w:type="spellStart"/>
      <w:r w:rsidR="00710A5F" w:rsidRPr="00710A5F">
        <w:t>nick</w:t>
      </w:r>
      <w:proofErr w:type="spellEnd"/>
      <w:r w:rsidR="00710A5F" w:rsidRPr="00710A5F">
        <w:t xml:space="preserve"> (no en blanco, de menos de 76 caracteres), mensaje (no en blanco, de menos de 101 caracteres), correo electrónico opcional dirección y un enlace opcional.</w:t>
      </w:r>
    </w:p>
    <w:p w14:paraId="00485FC9" w14:textId="4BE27BD1" w:rsidR="00D33A58" w:rsidRDefault="001A2DF8" w:rsidP="001A2DF8">
      <w:pPr>
        <w:pStyle w:val="Prrafodelista"/>
        <w:numPr>
          <w:ilvl w:val="1"/>
          <w:numId w:val="16"/>
        </w:numPr>
      </w:pPr>
      <w:r>
        <w:t xml:space="preserve">Personal asignado: </w:t>
      </w:r>
      <w:r w:rsidR="00F27D8E">
        <w:t>Fran</w:t>
      </w:r>
      <w:r w:rsidR="00A01898">
        <w:t xml:space="preserve">cisco Antonio Campos </w:t>
      </w:r>
      <w:proofErr w:type="spellStart"/>
      <w:r w:rsidR="00A01898">
        <w:t>Campos</w:t>
      </w:r>
      <w:proofErr w:type="spellEnd"/>
    </w:p>
    <w:p w14:paraId="5CAD3C5C" w14:textId="6DB47AF6" w:rsidR="00D33A58" w:rsidRDefault="001A2DF8" w:rsidP="001A2DF8">
      <w:pPr>
        <w:pStyle w:val="Prrafodelista"/>
        <w:numPr>
          <w:ilvl w:val="1"/>
          <w:numId w:val="16"/>
        </w:numPr>
      </w:pPr>
      <w:r>
        <w:t xml:space="preserve">Tiempo estimado: </w:t>
      </w:r>
      <w:r w:rsidR="00F31CD2">
        <w:t>2 horas</w:t>
      </w:r>
    </w:p>
    <w:p w14:paraId="50620424" w14:textId="71334984" w:rsidR="00A94BD8" w:rsidRPr="00B03ED8" w:rsidRDefault="001A2DF8" w:rsidP="00D33A58">
      <w:pPr>
        <w:pStyle w:val="Prrafodelista"/>
        <w:numPr>
          <w:ilvl w:val="1"/>
          <w:numId w:val="16"/>
        </w:numPr>
      </w:pPr>
      <w:r>
        <w:t xml:space="preserve">Tiempo real: </w:t>
      </w:r>
      <w:r w:rsidR="00F31CD2">
        <w:t>2 horas</w:t>
      </w:r>
    </w:p>
    <w:p w14:paraId="6C171398" w14:textId="6CBCCEDE" w:rsidR="00820AA2" w:rsidRDefault="00820AA2" w:rsidP="00DA6118">
      <w:pPr>
        <w:pStyle w:val="Ttulo3"/>
      </w:pPr>
      <w:r w:rsidRPr="00820AA2">
        <w:lastRenderedPageBreak/>
        <w:tab/>
      </w:r>
      <w:bookmarkStart w:id="5" w:name="_Toc129895276"/>
      <w:r w:rsidRPr="00820AA2">
        <w:t xml:space="preserve">Tarea </w:t>
      </w:r>
      <w:r w:rsidR="00DA6118">
        <w:t>3</w:t>
      </w:r>
      <w:r w:rsidRPr="00820AA2">
        <w:t xml:space="preserve">: </w:t>
      </w:r>
      <w:proofErr w:type="spellStart"/>
      <w:r w:rsidR="00E8204E">
        <w:t>Bulletin</w:t>
      </w:r>
      <w:proofErr w:type="spellEnd"/>
      <w:r w:rsidR="00E8204E">
        <w:t xml:space="preserve"> </w:t>
      </w:r>
      <w:proofErr w:type="spellStart"/>
      <w:r w:rsidR="00E8204E">
        <w:t>Class</w:t>
      </w:r>
      <w:proofErr w:type="spellEnd"/>
      <w:r w:rsidRPr="00820AA2">
        <w:t>:</w:t>
      </w:r>
      <w:bookmarkEnd w:id="5"/>
    </w:p>
    <w:p w14:paraId="57A9F1F1" w14:textId="69C2BF47" w:rsidR="0093336D" w:rsidRDefault="00D33A58" w:rsidP="00023E7A">
      <w:pPr>
        <w:pStyle w:val="Prrafodelista"/>
        <w:numPr>
          <w:ilvl w:val="1"/>
          <w:numId w:val="16"/>
        </w:numPr>
      </w:pPr>
      <w:r w:rsidRPr="00D33A58">
        <w:t>Descripción</w:t>
      </w:r>
      <w:r w:rsidR="00451452" w:rsidRPr="00451452">
        <w:t xml:space="preserve">: implementar la </w:t>
      </w:r>
      <w:r w:rsidR="001C1702">
        <w:t>entidad</w:t>
      </w:r>
      <w:r w:rsidR="00451452" w:rsidRPr="00451452">
        <w:t xml:space="preserve"> </w:t>
      </w:r>
      <w:proofErr w:type="spellStart"/>
      <w:r w:rsidR="00451452">
        <w:t>Bulletin</w:t>
      </w:r>
      <w:proofErr w:type="spellEnd"/>
      <w:r w:rsidR="00451452" w:rsidRPr="00451452">
        <w:t xml:space="preserve"> (mensaje publicado por cualquiera) que contenga la siguiente información:</w:t>
      </w:r>
      <w:r w:rsidR="0093336D" w:rsidRPr="0093336D">
        <w:t xml:space="preserve"> momento de instanciación (en el pasado), un título (no en blanco, de menos de 76 caracteres), un mensaje (no en blanco, de menos de 101 caracteres), un</w:t>
      </w:r>
      <w:r w:rsidR="00451452">
        <w:t xml:space="preserve"> indicador </w:t>
      </w:r>
      <w:r w:rsidR="0093336D" w:rsidRPr="0093336D">
        <w:t>para indicar si es crítico o no, y un enlace opcional con más información.</w:t>
      </w:r>
    </w:p>
    <w:p w14:paraId="7C381E71" w14:textId="2EA7A19B" w:rsidR="00D33A58" w:rsidRDefault="00D33A58" w:rsidP="00D33A58">
      <w:pPr>
        <w:pStyle w:val="Prrafodelista"/>
        <w:numPr>
          <w:ilvl w:val="1"/>
          <w:numId w:val="16"/>
        </w:numPr>
      </w:pPr>
      <w:r w:rsidRPr="00D33A58">
        <w:t xml:space="preserve">Personal asignado: </w:t>
      </w:r>
      <w:r w:rsidR="00A01898">
        <w:t xml:space="preserve">José Luis </w:t>
      </w:r>
      <w:r w:rsidR="00A01898" w:rsidRPr="00A01898">
        <w:t>Cobo Ariza</w:t>
      </w:r>
    </w:p>
    <w:p w14:paraId="74257585" w14:textId="12349BF7" w:rsidR="00D33A58" w:rsidRDefault="00D33A58" w:rsidP="00D33A58">
      <w:pPr>
        <w:pStyle w:val="Prrafodelista"/>
        <w:numPr>
          <w:ilvl w:val="1"/>
          <w:numId w:val="16"/>
        </w:numPr>
      </w:pPr>
      <w:r w:rsidRPr="00D33A58">
        <w:t xml:space="preserve">Tiempo estimado: </w:t>
      </w:r>
      <w:r w:rsidR="00881D83">
        <w:t>2 horas</w:t>
      </w:r>
    </w:p>
    <w:p w14:paraId="52C6CFE7" w14:textId="700A3A04" w:rsidR="00D33A58" w:rsidRPr="00D33A58" w:rsidRDefault="00D33A58" w:rsidP="00D33A58">
      <w:pPr>
        <w:pStyle w:val="Prrafodelista"/>
        <w:numPr>
          <w:ilvl w:val="1"/>
          <w:numId w:val="16"/>
        </w:numPr>
      </w:pPr>
      <w:r w:rsidRPr="00D33A58">
        <w:t xml:space="preserve">Tiempo real: </w:t>
      </w:r>
      <w:r w:rsidR="00881D83">
        <w:t>1 hora y 30 minutos</w:t>
      </w:r>
    </w:p>
    <w:p w14:paraId="5812C64D" w14:textId="35F8AE71" w:rsidR="00820AA2" w:rsidRDefault="00820AA2" w:rsidP="00DA6118">
      <w:pPr>
        <w:pStyle w:val="Ttulo3"/>
      </w:pPr>
      <w:r w:rsidRPr="00820AA2">
        <w:tab/>
      </w:r>
      <w:bookmarkStart w:id="6" w:name="_Toc129895277"/>
      <w:r w:rsidRPr="00820AA2">
        <w:t xml:space="preserve">Tarea </w:t>
      </w:r>
      <w:r w:rsidR="00DA6118">
        <w:t>4</w:t>
      </w:r>
      <w:r w:rsidRPr="00820AA2">
        <w:t xml:space="preserve">: </w:t>
      </w:r>
      <w:proofErr w:type="spellStart"/>
      <w:r w:rsidR="00E8204E">
        <w:t>Offer</w:t>
      </w:r>
      <w:proofErr w:type="spellEnd"/>
      <w:r w:rsidR="00E8204E">
        <w:t xml:space="preserve"> </w:t>
      </w:r>
      <w:proofErr w:type="spellStart"/>
      <w:r w:rsidR="00E8204E">
        <w:t>Class</w:t>
      </w:r>
      <w:proofErr w:type="spellEnd"/>
      <w:r w:rsidRPr="00820AA2">
        <w:t>:</w:t>
      </w:r>
      <w:bookmarkEnd w:id="6"/>
    </w:p>
    <w:p w14:paraId="7DD0926F" w14:textId="3A4878DA" w:rsidR="00CF476C" w:rsidRDefault="00D33A58" w:rsidP="009F461D">
      <w:pPr>
        <w:pStyle w:val="Prrafodelista"/>
        <w:numPr>
          <w:ilvl w:val="1"/>
          <w:numId w:val="16"/>
        </w:numPr>
      </w:pPr>
      <w:r w:rsidRPr="00D33A58">
        <w:t xml:space="preserve">Descripción: </w:t>
      </w:r>
      <w:r w:rsidR="00CF476C">
        <w:t xml:space="preserve">implementar la </w:t>
      </w:r>
      <w:r w:rsidR="001C1702">
        <w:t>entidad</w:t>
      </w:r>
      <w:r w:rsidR="00CF476C">
        <w:t xml:space="preserve"> </w:t>
      </w:r>
      <w:proofErr w:type="spellStart"/>
      <w:r w:rsidR="00CF476C">
        <w:t>Bulletin</w:t>
      </w:r>
      <w:proofErr w:type="spellEnd"/>
      <w:r w:rsidR="00CF476C">
        <w:t xml:space="preserve"> (</w:t>
      </w:r>
      <w:r w:rsidR="005F2EB6">
        <w:t>registro publicado por un administrador) con los siguientes datos:</w:t>
      </w:r>
      <w:r w:rsidR="00CF476C" w:rsidRPr="00CF476C">
        <w:t xml:space="preserve"> momento de instanciación (en el pasado), encabezado (no en blanco, de menos de 76 caracteres), resumen (no en blanco, de menos de 101 caracteres), período de disponibilidad (al menos un día después de que se instancia la oferta y debe durar al menos una semana), precio (positivo, posiblemente cero) y un enlace opcional con más información.</w:t>
      </w:r>
    </w:p>
    <w:p w14:paraId="51966E32" w14:textId="08BE70EE" w:rsidR="00D33A58" w:rsidRDefault="00D33A58" w:rsidP="00D33A58">
      <w:pPr>
        <w:pStyle w:val="Prrafodelista"/>
        <w:numPr>
          <w:ilvl w:val="1"/>
          <w:numId w:val="16"/>
        </w:numPr>
      </w:pPr>
      <w:r w:rsidRPr="00D33A58">
        <w:t xml:space="preserve">Personal asignado: </w:t>
      </w:r>
      <w:r w:rsidR="00A01898">
        <w:t>Daniel</w:t>
      </w:r>
      <w:r w:rsidR="00B43DFD">
        <w:t xml:space="preserve"> </w:t>
      </w:r>
      <w:proofErr w:type="spellStart"/>
      <w:r w:rsidR="00B43DFD">
        <w:t>Diáñez</w:t>
      </w:r>
      <w:proofErr w:type="spellEnd"/>
      <w:r w:rsidR="00B43DFD">
        <w:t xml:space="preserve"> Suárez</w:t>
      </w:r>
    </w:p>
    <w:p w14:paraId="26CD8E4C" w14:textId="0346156D" w:rsidR="00D33A58" w:rsidRDefault="00D33A58" w:rsidP="00D33A58">
      <w:pPr>
        <w:pStyle w:val="Prrafodelista"/>
        <w:numPr>
          <w:ilvl w:val="1"/>
          <w:numId w:val="16"/>
        </w:numPr>
      </w:pPr>
      <w:r w:rsidRPr="00D33A58">
        <w:t>Tiempo estimado:</w:t>
      </w:r>
      <w:r w:rsidR="0076444E">
        <w:t xml:space="preserve"> 1 hora y 30 minutos</w:t>
      </w:r>
    </w:p>
    <w:p w14:paraId="713098AA" w14:textId="5A34D862" w:rsidR="00D33A58" w:rsidRPr="00D33A58" w:rsidRDefault="00D33A58" w:rsidP="00D33A58">
      <w:pPr>
        <w:pStyle w:val="Prrafodelista"/>
        <w:numPr>
          <w:ilvl w:val="1"/>
          <w:numId w:val="16"/>
        </w:numPr>
      </w:pPr>
      <w:r w:rsidRPr="00D33A58">
        <w:t xml:space="preserve">Tiempo real: </w:t>
      </w:r>
      <w:r w:rsidR="0076444E">
        <w:t>2 horas y 30 minutos</w:t>
      </w:r>
    </w:p>
    <w:p w14:paraId="7B08C177" w14:textId="2EACBB46" w:rsidR="00820AA2" w:rsidRDefault="00820AA2" w:rsidP="00DA6118">
      <w:pPr>
        <w:pStyle w:val="Ttulo3"/>
      </w:pPr>
      <w:r w:rsidRPr="00820AA2">
        <w:tab/>
      </w:r>
      <w:bookmarkStart w:id="7" w:name="_Toc129895278"/>
      <w:r w:rsidRPr="00820AA2">
        <w:t xml:space="preserve">Tarea </w:t>
      </w:r>
      <w:r w:rsidR="00DA6118">
        <w:t>5</w:t>
      </w:r>
      <w:r w:rsidRPr="00820AA2">
        <w:t xml:space="preserve">: </w:t>
      </w:r>
      <w:r w:rsidR="00E8204E">
        <w:t xml:space="preserve">Note </w:t>
      </w:r>
      <w:proofErr w:type="spellStart"/>
      <w:r w:rsidR="00E8204E">
        <w:t>class</w:t>
      </w:r>
      <w:proofErr w:type="spellEnd"/>
      <w:r w:rsidRPr="00820AA2">
        <w:t>:</w:t>
      </w:r>
      <w:bookmarkEnd w:id="7"/>
    </w:p>
    <w:p w14:paraId="207E67D8" w14:textId="54C19C7D" w:rsidR="00866013" w:rsidRDefault="00D33A58" w:rsidP="00866013">
      <w:pPr>
        <w:pStyle w:val="Prrafodelista"/>
        <w:numPr>
          <w:ilvl w:val="1"/>
          <w:numId w:val="16"/>
        </w:numPr>
      </w:pPr>
      <w:r w:rsidRPr="00D33A58">
        <w:t xml:space="preserve">Descripción: </w:t>
      </w:r>
      <w:r w:rsidR="00D825F0">
        <w:t xml:space="preserve">implementar la </w:t>
      </w:r>
      <w:r w:rsidR="001C1702">
        <w:t>entidad</w:t>
      </w:r>
      <w:r w:rsidR="00D825F0">
        <w:t xml:space="preserve"> Note</w:t>
      </w:r>
      <w:r w:rsidR="00D825F0" w:rsidRPr="00D825F0">
        <w:t xml:space="preserve"> </w:t>
      </w:r>
      <w:r w:rsidR="00164E95">
        <w:t>(</w:t>
      </w:r>
      <w:r w:rsidR="00D825F0" w:rsidRPr="00D825F0">
        <w:t>mensaje publicado por un director autenticado</w:t>
      </w:r>
      <w:r w:rsidR="00164E95">
        <w:t>)</w:t>
      </w:r>
      <w:r w:rsidR="00D825F0" w:rsidRPr="00D825F0">
        <w:t>. El sistema debe almacenar los siguientes datos: momento de instanciación, título (no en blanco, de menos de 76 caracteres), autor (no en blanco, de menos de 76 caracteres), mensaje (no en blanco, de menos de 101 caracteres), una dirección de correo electrónico opcional y un enlace opcional</w:t>
      </w:r>
      <w:r w:rsidR="00164E95">
        <w:t>.</w:t>
      </w:r>
    </w:p>
    <w:p w14:paraId="5ADE7062" w14:textId="655EA088" w:rsidR="00866013" w:rsidRDefault="00D33A58" w:rsidP="00866013">
      <w:pPr>
        <w:pStyle w:val="Prrafodelista"/>
        <w:numPr>
          <w:ilvl w:val="1"/>
          <w:numId w:val="16"/>
        </w:numPr>
      </w:pPr>
      <w:r w:rsidRPr="00D33A58">
        <w:t xml:space="preserve">Personal asignado: </w:t>
      </w:r>
      <w:r w:rsidR="00A01898">
        <w:t>Daniel</w:t>
      </w:r>
      <w:r w:rsidR="00B43DFD">
        <w:t xml:space="preserve"> </w:t>
      </w:r>
      <w:proofErr w:type="spellStart"/>
      <w:r w:rsidR="00B43DFD">
        <w:t>Diáñez</w:t>
      </w:r>
      <w:proofErr w:type="spellEnd"/>
      <w:r w:rsidR="00B43DFD">
        <w:t xml:space="preserve"> Suárez</w:t>
      </w:r>
    </w:p>
    <w:p w14:paraId="2FD2674C" w14:textId="7332663C" w:rsidR="00866013" w:rsidRDefault="00D33A58" w:rsidP="00866013">
      <w:pPr>
        <w:pStyle w:val="Prrafodelista"/>
        <w:numPr>
          <w:ilvl w:val="1"/>
          <w:numId w:val="16"/>
        </w:numPr>
      </w:pPr>
      <w:r w:rsidRPr="00D33A58">
        <w:t xml:space="preserve">Tiempo estimado: </w:t>
      </w:r>
      <w:r w:rsidR="0076444E">
        <w:t>1 hora y 30 minutos</w:t>
      </w:r>
    </w:p>
    <w:p w14:paraId="114F4847" w14:textId="16CA7B58" w:rsidR="00D33A58" w:rsidRPr="00D33A58" w:rsidRDefault="00D33A58" w:rsidP="00866013">
      <w:pPr>
        <w:pStyle w:val="Prrafodelista"/>
        <w:numPr>
          <w:ilvl w:val="1"/>
          <w:numId w:val="16"/>
        </w:numPr>
      </w:pPr>
      <w:r w:rsidRPr="00D33A58">
        <w:t xml:space="preserve">Tiempo real: </w:t>
      </w:r>
      <w:r w:rsidR="0076444E">
        <w:t>2 horas y 30 minutos</w:t>
      </w:r>
    </w:p>
    <w:p w14:paraId="692B336B" w14:textId="2AA6D836" w:rsidR="00820AA2" w:rsidRDefault="00820AA2" w:rsidP="00DA6118">
      <w:pPr>
        <w:pStyle w:val="Ttulo3"/>
      </w:pPr>
      <w:r w:rsidRPr="00820AA2">
        <w:tab/>
      </w:r>
      <w:bookmarkStart w:id="8" w:name="_Toc129895279"/>
      <w:r w:rsidRPr="00820AA2">
        <w:t xml:space="preserve">Tarea </w:t>
      </w:r>
      <w:r w:rsidR="00DA6118">
        <w:t>6</w:t>
      </w:r>
      <w:r w:rsidRPr="00820AA2">
        <w:t xml:space="preserve">: </w:t>
      </w:r>
      <w:r w:rsidR="00E8204E">
        <w:t xml:space="preserve">Banner </w:t>
      </w:r>
      <w:proofErr w:type="spellStart"/>
      <w:r w:rsidR="00E8204E">
        <w:t>Class</w:t>
      </w:r>
      <w:proofErr w:type="spellEnd"/>
      <w:r w:rsidRPr="00820AA2">
        <w:t>:</w:t>
      </w:r>
      <w:bookmarkEnd w:id="8"/>
    </w:p>
    <w:p w14:paraId="2CE08EF8" w14:textId="05F335D0" w:rsidR="001C1702" w:rsidRDefault="00866013" w:rsidP="00973B90">
      <w:pPr>
        <w:pStyle w:val="Prrafodelista"/>
        <w:numPr>
          <w:ilvl w:val="1"/>
          <w:numId w:val="16"/>
        </w:numPr>
      </w:pPr>
      <w:r w:rsidRPr="00866013">
        <w:t xml:space="preserve">Descripción: </w:t>
      </w:r>
      <w:r w:rsidR="001C1702">
        <w:t xml:space="preserve">implementar la entidad Banner </w:t>
      </w:r>
      <w:r w:rsidR="00A47CD5">
        <w:t>(perm</w:t>
      </w:r>
      <w:r w:rsidR="00A47CD5" w:rsidRPr="00A47CD5">
        <w:t>ite a los administradores publicitar productos, servicios u organizaciones</w:t>
      </w:r>
      <w:r w:rsidR="00A47CD5">
        <w:t>)</w:t>
      </w:r>
      <w:r w:rsidR="00A47CD5" w:rsidRPr="00A47CD5">
        <w:t>. El sistema debe almacenar l</w:t>
      </w:r>
      <w:r w:rsidR="00A47CD5">
        <w:t>a siguiente información</w:t>
      </w:r>
      <w:r w:rsidR="00A47CD5" w:rsidRPr="00A47CD5">
        <w:t>: momento de instanciación/actualización (en el pasado), período de visualización (debe comenzar en cualquier momento después del momento de instanciación/actualización y debe durar al menos una semana), enlace a un</w:t>
      </w:r>
      <w:r w:rsidR="00A47CD5">
        <w:t>a</w:t>
      </w:r>
      <w:r w:rsidR="00A47CD5" w:rsidRPr="00A47CD5">
        <w:t xml:space="preserve"> imagen que debe almacenarse en otro lugar, eslogan (no en blanco, de menos de 76 caracteres) y un enlace a un documento web de destino.</w:t>
      </w:r>
    </w:p>
    <w:p w14:paraId="4ECE9AC9" w14:textId="17B712B2" w:rsidR="00866013" w:rsidRDefault="00866013" w:rsidP="00866013">
      <w:pPr>
        <w:pStyle w:val="Prrafodelista"/>
        <w:numPr>
          <w:ilvl w:val="1"/>
          <w:numId w:val="16"/>
        </w:numPr>
      </w:pPr>
      <w:r w:rsidRPr="00866013">
        <w:t xml:space="preserve">Personal asignado: </w:t>
      </w:r>
      <w:r w:rsidR="00A01898">
        <w:t>Joaquín Arregui Díaz</w:t>
      </w:r>
    </w:p>
    <w:p w14:paraId="29A51E89" w14:textId="45057C98" w:rsidR="00866013" w:rsidRDefault="00866013" w:rsidP="00866013">
      <w:pPr>
        <w:pStyle w:val="Prrafodelista"/>
        <w:numPr>
          <w:ilvl w:val="1"/>
          <w:numId w:val="16"/>
        </w:numPr>
      </w:pPr>
      <w:r w:rsidRPr="00866013">
        <w:t xml:space="preserve">Tiempo estimado: </w:t>
      </w:r>
      <w:r w:rsidR="00047983">
        <w:t>2 horas</w:t>
      </w:r>
    </w:p>
    <w:p w14:paraId="580E4CDB" w14:textId="33B8C8A6" w:rsidR="00866013" w:rsidRPr="00866013" w:rsidRDefault="00866013" w:rsidP="00866013">
      <w:pPr>
        <w:pStyle w:val="Prrafodelista"/>
        <w:numPr>
          <w:ilvl w:val="1"/>
          <w:numId w:val="16"/>
        </w:numPr>
      </w:pPr>
      <w:r w:rsidRPr="00866013">
        <w:t xml:space="preserve">Tiempo real: </w:t>
      </w:r>
      <w:r w:rsidR="00047983">
        <w:t>2 horas</w:t>
      </w:r>
    </w:p>
    <w:p w14:paraId="36B5329B" w14:textId="7ADB8A46" w:rsidR="00820AA2" w:rsidRDefault="00820AA2" w:rsidP="00DB4E6C">
      <w:pPr>
        <w:pStyle w:val="Ttulo3"/>
      </w:pPr>
      <w:r w:rsidRPr="00820AA2">
        <w:tab/>
      </w:r>
      <w:bookmarkStart w:id="9" w:name="_Toc129895280"/>
      <w:r w:rsidRPr="00820AA2">
        <w:t xml:space="preserve">Tarea </w:t>
      </w:r>
      <w:r w:rsidR="00DA6118">
        <w:t>7</w:t>
      </w:r>
      <w:r w:rsidRPr="00820AA2">
        <w:t xml:space="preserve">: </w:t>
      </w:r>
      <w:proofErr w:type="spellStart"/>
      <w:r w:rsidR="00E8204E">
        <w:t>Dashboard</w:t>
      </w:r>
      <w:proofErr w:type="spellEnd"/>
      <w:r w:rsidR="00E8204E">
        <w:t xml:space="preserve"> </w:t>
      </w:r>
      <w:proofErr w:type="spellStart"/>
      <w:r w:rsidR="00E8204E">
        <w:t>Class</w:t>
      </w:r>
      <w:proofErr w:type="spellEnd"/>
      <w:r w:rsidRPr="00820AA2">
        <w:t>:</w:t>
      </w:r>
      <w:bookmarkEnd w:id="9"/>
    </w:p>
    <w:p w14:paraId="687E73F5" w14:textId="12BEB26E" w:rsidR="00866013" w:rsidRDefault="00866013" w:rsidP="00866013">
      <w:pPr>
        <w:pStyle w:val="Prrafodelista"/>
        <w:numPr>
          <w:ilvl w:val="1"/>
          <w:numId w:val="16"/>
        </w:numPr>
      </w:pPr>
      <w:r w:rsidRPr="00866013">
        <w:t xml:space="preserve">Descripción: </w:t>
      </w:r>
      <w:r w:rsidR="00B83A46">
        <w:t>e</w:t>
      </w:r>
      <w:r w:rsidR="00B83A46" w:rsidRPr="00B83A46">
        <w:t xml:space="preserve">l sistema debe manejar tableros de administrador con los siguientes </w:t>
      </w:r>
      <w:r w:rsidR="00B83A46">
        <w:t>datos</w:t>
      </w:r>
      <w:r w:rsidR="00B83A46" w:rsidRPr="00B83A46">
        <w:t xml:space="preserve">: número total de </w:t>
      </w:r>
      <w:r w:rsidR="00B83A46">
        <w:t>usuarios</w:t>
      </w:r>
      <w:r w:rsidR="00B83A46" w:rsidRPr="00B83A46">
        <w:t xml:space="preserve"> </w:t>
      </w:r>
      <w:r w:rsidR="00B83A46">
        <w:t>por</w:t>
      </w:r>
      <w:r w:rsidR="00B83A46" w:rsidRPr="00B83A46">
        <w:t xml:space="preserve"> cada rol; proporción de personas con una </w:t>
      </w:r>
      <w:r w:rsidR="00B83A46" w:rsidRPr="00B83A46">
        <w:lastRenderedPageBreak/>
        <w:t>dirección de correo electrónico y un enlace; proporciones de boletines críticos y no críticos; promedio, mínimo, máximo y desviación estándar del presupuesto en las ofertas agrupadas por moneda; promedio, mínimo, máximo y desviación estándar del número de notas publicadas durante las últimas 10 semanas.</w:t>
      </w:r>
    </w:p>
    <w:p w14:paraId="100D6DF9" w14:textId="7246C288" w:rsidR="00866013" w:rsidRDefault="00866013" w:rsidP="00866013">
      <w:pPr>
        <w:pStyle w:val="Prrafodelista"/>
        <w:numPr>
          <w:ilvl w:val="1"/>
          <w:numId w:val="16"/>
        </w:numPr>
      </w:pPr>
      <w:r w:rsidRPr="00866013">
        <w:t xml:space="preserve">Personal asignado: </w:t>
      </w:r>
      <w:r w:rsidR="00A01898">
        <w:t>María Escalante Ramos</w:t>
      </w:r>
    </w:p>
    <w:p w14:paraId="40D6E2BA" w14:textId="4DE78379" w:rsidR="00866013" w:rsidRDefault="00866013" w:rsidP="00866013">
      <w:pPr>
        <w:pStyle w:val="Prrafodelista"/>
        <w:numPr>
          <w:ilvl w:val="1"/>
          <w:numId w:val="16"/>
        </w:numPr>
      </w:pPr>
      <w:r w:rsidRPr="00866013">
        <w:t xml:space="preserve">Tiempo estimado: </w:t>
      </w:r>
      <w:r w:rsidR="00363365">
        <w:t>30 minutos</w:t>
      </w:r>
    </w:p>
    <w:p w14:paraId="33BA8D7C" w14:textId="4B2A2B7A" w:rsidR="00866013" w:rsidRPr="00866013" w:rsidRDefault="00866013" w:rsidP="00866013">
      <w:pPr>
        <w:pStyle w:val="Prrafodelista"/>
        <w:numPr>
          <w:ilvl w:val="1"/>
          <w:numId w:val="16"/>
        </w:numPr>
      </w:pPr>
      <w:r w:rsidRPr="00866013">
        <w:t xml:space="preserve">Tiempo real: </w:t>
      </w:r>
      <w:r w:rsidR="00363365">
        <w:t>20 minutos</w:t>
      </w:r>
    </w:p>
    <w:p w14:paraId="74338CBE" w14:textId="6F8FCF26" w:rsidR="004621AA" w:rsidRPr="004621AA" w:rsidRDefault="004621AA" w:rsidP="004621AA">
      <w:pPr>
        <w:pStyle w:val="Ttulo3"/>
      </w:pPr>
      <w:r w:rsidRPr="004621AA">
        <w:tab/>
      </w:r>
      <w:bookmarkStart w:id="10" w:name="_Toc129895281"/>
      <w:r w:rsidRPr="004621AA">
        <w:t xml:space="preserve">Tarea </w:t>
      </w:r>
      <w:r>
        <w:t>8</w:t>
      </w:r>
      <w:r w:rsidRPr="004621AA">
        <w:t xml:space="preserve">: </w:t>
      </w:r>
      <w:proofErr w:type="spellStart"/>
      <w:r w:rsidR="00AE4F15">
        <w:t>Initial</w:t>
      </w:r>
      <w:proofErr w:type="spellEnd"/>
      <w:r w:rsidR="00AE4F15">
        <w:t xml:space="preserve"> data test</w:t>
      </w:r>
      <w:r w:rsidRPr="004621AA">
        <w:t>:</w:t>
      </w:r>
      <w:bookmarkEnd w:id="10"/>
    </w:p>
    <w:p w14:paraId="13CBB9E8" w14:textId="033A271A" w:rsidR="00866013" w:rsidRDefault="00866013" w:rsidP="00866013">
      <w:pPr>
        <w:pStyle w:val="Prrafodelista"/>
        <w:numPr>
          <w:ilvl w:val="1"/>
          <w:numId w:val="16"/>
        </w:numPr>
      </w:pPr>
      <w:r w:rsidRPr="00866013">
        <w:t xml:space="preserve">Descripción: </w:t>
      </w:r>
      <w:r w:rsidR="0069482B">
        <w:t>p</w:t>
      </w:r>
      <w:r w:rsidR="0007441E" w:rsidRPr="0007441E">
        <w:t>roducir datos iniciales</w:t>
      </w:r>
      <w:r w:rsidR="0006742C">
        <w:t>.</w:t>
      </w:r>
    </w:p>
    <w:p w14:paraId="01D4B20E" w14:textId="2ABA0E7B" w:rsidR="00866013" w:rsidRDefault="00866013" w:rsidP="00866013">
      <w:pPr>
        <w:pStyle w:val="Prrafodelista"/>
        <w:numPr>
          <w:ilvl w:val="1"/>
          <w:numId w:val="16"/>
        </w:numPr>
      </w:pPr>
      <w:r w:rsidRPr="00866013">
        <w:t xml:space="preserve">Personal asignado: </w:t>
      </w:r>
      <w:r w:rsidR="00A01898">
        <w:t xml:space="preserve">Joaquín </w:t>
      </w:r>
      <w:r w:rsidR="00A01898" w:rsidRPr="00A01898">
        <w:t>Arregui Díaz</w:t>
      </w:r>
    </w:p>
    <w:p w14:paraId="68CF517E" w14:textId="6C01EB81" w:rsidR="00866013" w:rsidRDefault="00866013" w:rsidP="00866013">
      <w:pPr>
        <w:pStyle w:val="Prrafodelista"/>
        <w:numPr>
          <w:ilvl w:val="1"/>
          <w:numId w:val="16"/>
        </w:numPr>
      </w:pPr>
      <w:r w:rsidRPr="00866013">
        <w:t xml:space="preserve">Tiempo estimado: </w:t>
      </w:r>
      <w:r w:rsidR="00AD1EAC">
        <w:t>30 minutos</w:t>
      </w:r>
    </w:p>
    <w:p w14:paraId="24A669BD" w14:textId="1EB87865" w:rsidR="00866013" w:rsidRPr="00866013" w:rsidRDefault="00866013" w:rsidP="00866013">
      <w:pPr>
        <w:pStyle w:val="Prrafodelista"/>
        <w:numPr>
          <w:ilvl w:val="1"/>
          <w:numId w:val="16"/>
        </w:numPr>
      </w:pPr>
      <w:r w:rsidRPr="00866013">
        <w:t xml:space="preserve">Tiempo real: </w:t>
      </w:r>
      <w:r w:rsidR="00AD1EAC">
        <w:t>40 minutos</w:t>
      </w:r>
    </w:p>
    <w:p w14:paraId="0317F972" w14:textId="269BB710" w:rsidR="00AE4F15" w:rsidRDefault="00AE4F15" w:rsidP="00AE4F15">
      <w:pPr>
        <w:pStyle w:val="Ttulo3"/>
      </w:pPr>
      <w:r w:rsidRPr="00AE4F15">
        <w:tab/>
      </w:r>
      <w:bookmarkStart w:id="11" w:name="_Toc129895282"/>
      <w:r w:rsidRPr="00AE4F15">
        <w:t xml:space="preserve">Tarea </w:t>
      </w:r>
      <w:r>
        <w:t>9</w:t>
      </w:r>
      <w:r w:rsidRPr="00AE4F15">
        <w:t xml:space="preserve">: </w:t>
      </w:r>
      <w:proofErr w:type="spellStart"/>
      <w:r>
        <w:t>Analysis</w:t>
      </w:r>
      <w:proofErr w:type="spellEnd"/>
      <w:r>
        <w:t xml:space="preserve"> </w:t>
      </w:r>
      <w:proofErr w:type="spellStart"/>
      <w:r>
        <w:t>report</w:t>
      </w:r>
      <w:proofErr w:type="spellEnd"/>
      <w:r w:rsidRPr="00AE4F15">
        <w:t>:</w:t>
      </w:r>
      <w:bookmarkEnd w:id="11"/>
    </w:p>
    <w:p w14:paraId="1E7A0F15" w14:textId="3FB2DDD5" w:rsidR="00866013" w:rsidRDefault="00866013" w:rsidP="00866013">
      <w:pPr>
        <w:pStyle w:val="Prrafodelista"/>
        <w:numPr>
          <w:ilvl w:val="1"/>
          <w:numId w:val="16"/>
        </w:numPr>
      </w:pPr>
      <w:r w:rsidRPr="00866013">
        <w:t xml:space="preserve">Descripción: </w:t>
      </w:r>
      <w:r w:rsidR="0006742C">
        <w:t>realizar el informe de análisis correspondiente a la segunda entrega</w:t>
      </w:r>
    </w:p>
    <w:p w14:paraId="09EDEB93" w14:textId="3A5763BC" w:rsidR="00866013" w:rsidRDefault="00866013" w:rsidP="00866013">
      <w:pPr>
        <w:pStyle w:val="Prrafodelista"/>
        <w:numPr>
          <w:ilvl w:val="1"/>
          <w:numId w:val="16"/>
        </w:numPr>
      </w:pPr>
      <w:r w:rsidRPr="00866013">
        <w:t xml:space="preserve">Personal asignado: </w:t>
      </w:r>
      <w:r w:rsidR="00A01898">
        <w:t xml:space="preserve">María </w:t>
      </w:r>
      <w:r w:rsidR="00A01898" w:rsidRPr="00A01898">
        <w:t>Escalante Ramos</w:t>
      </w:r>
    </w:p>
    <w:p w14:paraId="64DD081C" w14:textId="005E4C83" w:rsidR="00866013" w:rsidRDefault="00866013" w:rsidP="00866013">
      <w:pPr>
        <w:pStyle w:val="Prrafodelista"/>
        <w:numPr>
          <w:ilvl w:val="1"/>
          <w:numId w:val="16"/>
        </w:numPr>
      </w:pPr>
      <w:r w:rsidRPr="00866013">
        <w:t xml:space="preserve">Tiempo estimado: </w:t>
      </w:r>
      <w:r w:rsidR="00363365">
        <w:t>1 hora</w:t>
      </w:r>
    </w:p>
    <w:p w14:paraId="754E51B4" w14:textId="62A65F1C" w:rsidR="00866013" w:rsidRPr="00866013" w:rsidRDefault="00866013" w:rsidP="00866013">
      <w:pPr>
        <w:pStyle w:val="Prrafodelista"/>
        <w:numPr>
          <w:ilvl w:val="1"/>
          <w:numId w:val="16"/>
        </w:numPr>
      </w:pPr>
      <w:r w:rsidRPr="00866013">
        <w:t>Tiempo real:</w:t>
      </w:r>
      <w:r w:rsidR="00363365">
        <w:t xml:space="preserve"> 1 hora y 10 minutos</w:t>
      </w:r>
    </w:p>
    <w:p w14:paraId="2E6805DC" w14:textId="7F2E6F74" w:rsidR="00AE4F15" w:rsidRDefault="00AE4F15" w:rsidP="00AE4F15">
      <w:pPr>
        <w:pStyle w:val="Ttulo3"/>
      </w:pPr>
      <w:r w:rsidRPr="00AE4F15">
        <w:tab/>
      </w:r>
      <w:bookmarkStart w:id="12" w:name="_Toc129895283"/>
      <w:r w:rsidRPr="00AE4F15">
        <w:t>Tarea 1</w:t>
      </w:r>
      <w:r>
        <w:t>0</w:t>
      </w:r>
      <w:r w:rsidRPr="00AE4F15">
        <w:t xml:space="preserve">: </w:t>
      </w:r>
      <w:proofErr w:type="spellStart"/>
      <w:r>
        <w:t>Planning</w:t>
      </w:r>
      <w:proofErr w:type="spellEnd"/>
      <w:r>
        <w:t xml:space="preserve"> </w:t>
      </w:r>
      <w:proofErr w:type="spellStart"/>
      <w:r>
        <w:t>report</w:t>
      </w:r>
      <w:proofErr w:type="spellEnd"/>
      <w:r w:rsidRPr="00AE4F15">
        <w:t>:</w:t>
      </w:r>
      <w:bookmarkEnd w:id="12"/>
    </w:p>
    <w:p w14:paraId="56D67D05" w14:textId="73002A79" w:rsidR="0006742C" w:rsidRPr="0006742C" w:rsidRDefault="0006742C" w:rsidP="0006742C">
      <w:pPr>
        <w:pStyle w:val="Prrafodelista"/>
        <w:numPr>
          <w:ilvl w:val="1"/>
          <w:numId w:val="16"/>
        </w:numPr>
      </w:pPr>
      <w:r w:rsidRPr="0006742C">
        <w:t xml:space="preserve">Descripción: realizar el informe de </w:t>
      </w:r>
      <w:r>
        <w:t>planificación</w:t>
      </w:r>
      <w:r w:rsidRPr="0006742C">
        <w:t xml:space="preserve"> correspondiente a la segunda entrega</w:t>
      </w:r>
    </w:p>
    <w:p w14:paraId="08170161" w14:textId="5C7D3535" w:rsidR="00866013" w:rsidRDefault="00866013" w:rsidP="00866013">
      <w:pPr>
        <w:pStyle w:val="Prrafodelista"/>
        <w:numPr>
          <w:ilvl w:val="1"/>
          <w:numId w:val="16"/>
        </w:numPr>
      </w:pPr>
      <w:r w:rsidRPr="00866013">
        <w:t xml:space="preserve">Personal asignado: </w:t>
      </w:r>
      <w:r w:rsidR="00A01898">
        <w:t xml:space="preserve">María </w:t>
      </w:r>
      <w:r w:rsidR="00A01898" w:rsidRPr="00A01898">
        <w:t>Escalante Ramos</w:t>
      </w:r>
    </w:p>
    <w:p w14:paraId="11970C1E" w14:textId="10CD973B" w:rsidR="00866013" w:rsidRDefault="00866013" w:rsidP="00866013">
      <w:pPr>
        <w:pStyle w:val="Prrafodelista"/>
        <w:numPr>
          <w:ilvl w:val="1"/>
          <w:numId w:val="16"/>
        </w:numPr>
      </w:pPr>
      <w:r w:rsidRPr="00866013">
        <w:t xml:space="preserve">Tiempo estimado: </w:t>
      </w:r>
      <w:r w:rsidR="00363365">
        <w:t>1 hora</w:t>
      </w:r>
    </w:p>
    <w:p w14:paraId="5D4559BC" w14:textId="5757EC01" w:rsidR="00866013" w:rsidRPr="00866013" w:rsidRDefault="00866013" w:rsidP="00866013">
      <w:pPr>
        <w:pStyle w:val="Prrafodelista"/>
        <w:numPr>
          <w:ilvl w:val="1"/>
          <w:numId w:val="16"/>
        </w:numPr>
      </w:pPr>
      <w:r w:rsidRPr="00866013">
        <w:t>Tiempo real:</w:t>
      </w:r>
      <w:r w:rsidR="00363365">
        <w:t xml:space="preserve"> 1 hora y 15 minutos</w:t>
      </w:r>
    </w:p>
    <w:p w14:paraId="1C7AD0C0" w14:textId="6B0C6ED1" w:rsidR="00AE4F15" w:rsidRDefault="00AE4F15" w:rsidP="00AE4F15">
      <w:pPr>
        <w:pStyle w:val="Ttulo3"/>
      </w:pPr>
      <w:r w:rsidRPr="00AE4F15">
        <w:tab/>
      </w:r>
      <w:bookmarkStart w:id="13" w:name="_Toc129895284"/>
      <w:r w:rsidRPr="00AE4F15">
        <w:t>Tarea 1</w:t>
      </w:r>
      <w:r>
        <w:t>1</w:t>
      </w:r>
      <w:r w:rsidRPr="00AE4F15">
        <w:t xml:space="preserve">: </w:t>
      </w:r>
      <w:r>
        <w:t xml:space="preserve">UML </w:t>
      </w:r>
      <w:proofErr w:type="spellStart"/>
      <w:r>
        <w:t>Domain</w:t>
      </w:r>
      <w:proofErr w:type="spellEnd"/>
      <w:r>
        <w:t xml:space="preserve"> </w:t>
      </w:r>
      <w:proofErr w:type="spellStart"/>
      <w:r>
        <w:t>Model</w:t>
      </w:r>
      <w:proofErr w:type="spellEnd"/>
      <w:r w:rsidRPr="00AE4F15">
        <w:t>:</w:t>
      </w:r>
      <w:bookmarkEnd w:id="13"/>
    </w:p>
    <w:p w14:paraId="3FF25611" w14:textId="3588B152" w:rsidR="00866013" w:rsidRDefault="00866013" w:rsidP="00866013">
      <w:pPr>
        <w:pStyle w:val="Prrafodelista"/>
        <w:numPr>
          <w:ilvl w:val="1"/>
          <w:numId w:val="16"/>
        </w:numPr>
      </w:pPr>
      <w:r w:rsidRPr="00866013">
        <w:t xml:space="preserve">Descripción: </w:t>
      </w:r>
      <w:r w:rsidR="004864F8">
        <w:t>modelar el UML de las tareas grupales de la segunda entrega</w:t>
      </w:r>
    </w:p>
    <w:p w14:paraId="7E59C3FB" w14:textId="363B262E" w:rsidR="00866013" w:rsidRDefault="00866013" w:rsidP="00866013">
      <w:pPr>
        <w:pStyle w:val="Prrafodelista"/>
        <w:numPr>
          <w:ilvl w:val="1"/>
          <w:numId w:val="16"/>
        </w:numPr>
      </w:pPr>
      <w:r w:rsidRPr="00866013">
        <w:t xml:space="preserve">Personal asignado: </w:t>
      </w:r>
      <w:proofErr w:type="spellStart"/>
      <w:r w:rsidR="00A01898">
        <w:t>Jose</w:t>
      </w:r>
      <w:proofErr w:type="spellEnd"/>
      <w:r w:rsidR="00A01898">
        <w:t xml:space="preserve"> Luis Cobo Ariza</w:t>
      </w:r>
    </w:p>
    <w:p w14:paraId="73F645E3" w14:textId="760115A2" w:rsidR="00866013" w:rsidRDefault="00866013" w:rsidP="00866013">
      <w:pPr>
        <w:pStyle w:val="Prrafodelista"/>
        <w:numPr>
          <w:ilvl w:val="1"/>
          <w:numId w:val="16"/>
        </w:numPr>
      </w:pPr>
      <w:r w:rsidRPr="00866013">
        <w:t xml:space="preserve">Tiempo estimado: </w:t>
      </w:r>
      <w:r w:rsidR="00881D83">
        <w:t>3 horas</w:t>
      </w:r>
    </w:p>
    <w:p w14:paraId="3C1E2905" w14:textId="2ACF53C8" w:rsidR="00866013" w:rsidRPr="00866013" w:rsidRDefault="00866013" w:rsidP="00866013">
      <w:pPr>
        <w:pStyle w:val="Prrafodelista"/>
        <w:numPr>
          <w:ilvl w:val="1"/>
          <w:numId w:val="16"/>
        </w:numPr>
      </w:pPr>
      <w:r w:rsidRPr="00866013">
        <w:t>Tiempo real:</w:t>
      </w:r>
      <w:r w:rsidR="00881D83">
        <w:t xml:space="preserve"> 2 horas</w:t>
      </w:r>
    </w:p>
    <w:p w14:paraId="1BAA4209" w14:textId="7986F17B" w:rsidR="0090021C" w:rsidRDefault="0090021C" w:rsidP="0090021C">
      <w:pPr>
        <w:pStyle w:val="Ttulo2"/>
      </w:pPr>
      <w:bookmarkStart w:id="14" w:name="_Toc129895285"/>
      <w:r>
        <w:t>P</w:t>
      </w:r>
      <w:r w:rsidR="00DF19FC">
        <w:t>resupuesto</w:t>
      </w:r>
      <w:r w:rsidR="00984669">
        <w:t xml:space="preserve"> del proyecto</w:t>
      </w:r>
      <w:r>
        <w:t>:</w:t>
      </w:r>
      <w:bookmarkEnd w:id="14"/>
    </w:p>
    <w:p w14:paraId="38EE930D" w14:textId="74A830A8" w:rsidR="005D4185" w:rsidRDefault="00CC2197" w:rsidP="005D4185">
      <w:r>
        <w:t xml:space="preserve">A </w:t>
      </w:r>
      <w:r w:rsidR="000407EE">
        <w:t>continuación,</w:t>
      </w:r>
      <w:r>
        <w:t xml:space="preserve"> se muestran el total de horas realizadas </w:t>
      </w:r>
      <w:r w:rsidR="007A60C5">
        <w:t xml:space="preserve">para la finalización del </w:t>
      </w:r>
      <w:r>
        <w:t xml:space="preserve">proyecto </w:t>
      </w:r>
      <w:r w:rsidR="00F95E76">
        <w:t>de todas las personas que desempeñan un mismo rol</w:t>
      </w:r>
      <w:r w:rsidR="000407EE">
        <w:t xml:space="preserve"> y el coste que éstas suponen</w:t>
      </w:r>
      <w:r w:rsidR="00D82165">
        <w:t xml:space="preserve"> teniendo en cuenta que </w:t>
      </w:r>
      <w:r w:rsidR="002E4347">
        <w:t xml:space="preserve">el </w:t>
      </w:r>
      <w:r w:rsidR="00B66640">
        <w:t>mánager</w:t>
      </w:r>
      <w:r w:rsidR="002E4347">
        <w:t xml:space="preserve"> y los analistas conllevan un coste de 30€ por cada hora trabajada y el resto de </w:t>
      </w:r>
      <w:r w:rsidR="00124DE3">
        <w:t>los roles</w:t>
      </w:r>
      <w:r w:rsidR="002E4347">
        <w:t xml:space="preserve"> </w:t>
      </w:r>
      <w:r w:rsidR="000943C4">
        <w:t>implican un coste de 20€ cada hora empleada en el pr</w:t>
      </w:r>
      <w:r w:rsidR="00F95E76">
        <w:t>o</w:t>
      </w:r>
      <w:r w:rsidR="000943C4">
        <w:t>yecto</w:t>
      </w:r>
      <w:r w:rsidR="00D82165">
        <w:t>:</w:t>
      </w:r>
    </w:p>
    <w:p w14:paraId="2A9C310A" w14:textId="3C4FF1A7" w:rsidR="000E5ECB" w:rsidRDefault="000E5ECB" w:rsidP="005D4185">
      <w:r w:rsidRPr="000E5ECB">
        <w:lastRenderedPageBreak/>
        <w:drawing>
          <wp:inline distT="0" distB="0" distL="0" distR="0" wp14:anchorId="61F6755F" wp14:editId="19CB5994">
            <wp:extent cx="6188710" cy="3324225"/>
            <wp:effectExtent l="0" t="0" r="2540" b="952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0"/>
                    <a:stretch>
                      <a:fillRect/>
                    </a:stretch>
                  </pic:blipFill>
                  <pic:spPr>
                    <a:xfrm>
                      <a:off x="0" y="0"/>
                      <a:ext cx="6188710" cy="3324225"/>
                    </a:xfrm>
                    <a:prstGeom prst="rect">
                      <a:avLst/>
                    </a:prstGeom>
                  </pic:spPr>
                </pic:pic>
              </a:graphicData>
            </a:graphic>
          </wp:inline>
        </w:drawing>
      </w:r>
    </w:p>
    <w:p w14:paraId="77EFF586" w14:textId="7F4EC38A" w:rsidR="00A13EFF" w:rsidRDefault="00A13EFF" w:rsidP="005D4185">
      <w:r w:rsidRPr="00A13EFF">
        <w:drawing>
          <wp:inline distT="0" distB="0" distL="0" distR="0" wp14:anchorId="0BB08C9B" wp14:editId="2CF0BCA1">
            <wp:extent cx="6188710" cy="2082800"/>
            <wp:effectExtent l="0" t="0" r="254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stretch>
                      <a:fillRect/>
                    </a:stretch>
                  </pic:blipFill>
                  <pic:spPr>
                    <a:xfrm>
                      <a:off x="0" y="0"/>
                      <a:ext cx="6188710" cy="2082800"/>
                    </a:xfrm>
                    <a:prstGeom prst="rect">
                      <a:avLst/>
                    </a:prstGeom>
                  </pic:spPr>
                </pic:pic>
              </a:graphicData>
            </a:graphic>
          </wp:inline>
        </w:drawing>
      </w:r>
    </w:p>
    <w:p w14:paraId="322274A4" w14:textId="77777777" w:rsidR="0090021C" w:rsidRDefault="0090021C" w:rsidP="0090021C">
      <w:pPr>
        <w:pStyle w:val="Ttulo1"/>
      </w:pPr>
      <w:bookmarkStart w:id="15" w:name="_Toc129895286"/>
      <w:r>
        <w:t>Conclusión:</w:t>
      </w:r>
      <w:bookmarkEnd w:id="15"/>
    </w:p>
    <w:p w14:paraId="25C0083C" w14:textId="6A45EA22" w:rsidR="0083066F" w:rsidRPr="0083066F" w:rsidRDefault="00A13EFF" w:rsidP="0083066F">
      <w:r>
        <w:t xml:space="preserve">Hemos trabajado equitativamente en el proyecto para finalizarlo exitosamente dentro del plazo de entrega. Al comienzo del entregable nos dividimos las tareas con el objetivo de evitar imprevistos de última hora. </w:t>
      </w:r>
    </w:p>
    <w:p w14:paraId="5D301794" w14:textId="77777777" w:rsidR="0090021C" w:rsidRDefault="0090021C" w:rsidP="0090021C">
      <w:pPr>
        <w:pStyle w:val="Ttulo1"/>
      </w:pPr>
      <w:bookmarkStart w:id="16" w:name="_Toc129895287"/>
      <w:r>
        <w:t>Bibliografía</w:t>
      </w:r>
      <w:bookmarkEnd w:id="16"/>
    </w:p>
    <w:p w14:paraId="3777DB98" w14:textId="4ECFF652" w:rsidR="0083066F" w:rsidRDefault="00984669" w:rsidP="0083066F">
      <w:pPr>
        <w:pStyle w:val="Prrafodelista"/>
        <w:numPr>
          <w:ilvl w:val="0"/>
          <w:numId w:val="16"/>
        </w:numPr>
      </w:pPr>
      <w:r>
        <w:t xml:space="preserve">Enseñanza virtual de la Universidad de </w:t>
      </w:r>
      <w:proofErr w:type="gramStart"/>
      <w:r>
        <w:t>Sevilla</w:t>
      </w:r>
      <w:r w:rsidR="00440C34">
        <w:t xml:space="preserve"> </w:t>
      </w:r>
      <w:r w:rsidR="0083066F">
        <w:t>:</w:t>
      </w:r>
      <w:proofErr w:type="gramEnd"/>
    </w:p>
    <w:p w14:paraId="6E8D08CB" w14:textId="77777777" w:rsidR="0083066F" w:rsidRDefault="0083066F" w:rsidP="0083066F">
      <w:pPr>
        <w:pStyle w:val="Prrafodelista"/>
        <w:numPr>
          <w:ilvl w:val="1"/>
          <w:numId w:val="16"/>
        </w:numPr>
      </w:pPr>
      <w:proofErr w:type="spellStart"/>
      <w:r>
        <w:t>Po</w:t>
      </w:r>
      <w:r w:rsidR="00440C34">
        <w:t>werpoint</w:t>
      </w:r>
      <w:proofErr w:type="spellEnd"/>
      <w:r w:rsidR="00440C34">
        <w:t xml:space="preserve"> </w:t>
      </w:r>
      <w:r w:rsidR="00A94BD8">
        <w:t>S04-W</w:t>
      </w:r>
      <w:r w:rsidR="00440C34">
        <w:t xml:space="preserve">orking </w:t>
      </w:r>
      <w:proofErr w:type="spellStart"/>
      <w:r w:rsidR="00A94BD8">
        <w:t>T</w:t>
      </w:r>
      <w:r w:rsidR="00440C34">
        <w:t>ogether</w:t>
      </w:r>
      <w:proofErr w:type="spellEnd"/>
      <w:r w:rsidR="00440C34">
        <w:t xml:space="preserve"> </w:t>
      </w:r>
    </w:p>
    <w:p w14:paraId="19056E99" w14:textId="33974F74" w:rsidR="0090021C" w:rsidRDefault="00440C34" w:rsidP="0083066F">
      <w:pPr>
        <w:pStyle w:val="Prrafodelista"/>
        <w:numPr>
          <w:ilvl w:val="1"/>
          <w:numId w:val="16"/>
        </w:numPr>
      </w:pPr>
      <w:r>
        <w:t xml:space="preserve">Word </w:t>
      </w:r>
      <w:proofErr w:type="spellStart"/>
      <w:r w:rsidR="00A94BD8">
        <w:t>A</w:t>
      </w:r>
      <w:r>
        <w:t>nnexes</w:t>
      </w:r>
      <w:proofErr w:type="spellEnd"/>
    </w:p>
    <w:p w14:paraId="4B6AFFB3" w14:textId="377A38B2" w:rsidR="008B2632" w:rsidRDefault="008B2632" w:rsidP="008B2632">
      <w:pPr>
        <w:pStyle w:val="Prrafodelista"/>
        <w:numPr>
          <w:ilvl w:val="0"/>
          <w:numId w:val="16"/>
        </w:numPr>
      </w:pPr>
      <w:r>
        <w:t xml:space="preserve">Repositorio de GitHub </w:t>
      </w:r>
      <w:r w:rsidR="007469BD">
        <w:t>(</w:t>
      </w:r>
      <w:hyperlink w:history="1">
        <w:r w:rsidR="007469BD" w:rsidRPr="00374873">
          <w:rPr>
            <w:rStyle w:val="Hipervnculo"/>
          </w:rPr>
          <w:t>https://github.com /</w:t>
        </w:r>
        <w:proofErr w:type="spellStart"/>
        <w:r w:rsidR="007469BD" w:rsidRPr="00374873">
          <w:rPr>
            <w:rStyle w:val="Hipervnculo"/>
          </w:rPr>
          <w:t>mariaescalante</w:t>
        </w:r>
        <w:proofErr w:type="spellEnd"/>
        <w:r w:rsidR="007469BD" w:rsidRPr="00374873">
          <w:rPr>
            <w:rStyle w:val="Hipervnculo"/>
          </w:rPr>
          <w:t>/Acme-L3-D02-23.1.0</w:t>
        </w:r>
      </w:hyperlink>
      <w:r w:rsidR="007469BD">
        <w:t>)</w:t>
      </w:r>
    </w:p>
    <w:p w14:paraId="3C69589B" w14:textId="125D00B4" w:rsidR="008B2632" w:rsidRPr="0090021C" w:rsidRDefault="008B2632" w:rsidP="008B2632">
      <w:pPr>
        <w:pStyle w:val="Prrafodelista"/>
        <w:numPr>
          <w:ilvl w:val="0"/>
          <w:numId w:val="16"/>
        </w:numPr>
      </w:pPr>
      <w:proofErr w:type="spellStart"/>
      <w:r>
        <w:t>Clockify</w:t>
      </w:r>
      <w:proofErr w:type="spellEnd"/>
      <w:r>
        <w:t xml:space="preserve"> del proyecto</w:t>
      </w:r>
      <w:r w:rsidR="007469BD" w:rsidRPr="007469BD">
        <w:t xml:space="preserve"> </w:t>
      </w:r>
      <w:r w:rsidR="007469BD">
        <w:t>(</w:t>
      </w:r>
      <w:hyperlink r:id="rId12" w:history="1">
        <w:r w:rsidR="007469BD" w:rsidRPr="00374873">
          <w:rPr>
            <w:rStyle w:val="Hipervnculo"/>
          </w:rPr>
          <w:t>https://app.clockify.me/tracker</w:t>
        </w:r>
      </w:hyperlink>
      <w:r w:rsidR="007469BD">
        <w:t>)</w:t>
      </w:r>
    </w:p>
    <w:sectPr w:rsidR="008B2632" w:rsidRPr="0090021C" w:rsidSect="0090021C">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BA15" w14:textId="77777777" w:rsidR="00270187" w:rsidRDefault="00270187" w:rsidP="00C6554A">
      <w:pPr>
        <w:spacing w:before="0" w:after="0" w:line="240" w:lineRule="auto"/>
      </w:pPr>
      <w:r>
        <w:separator/>
      </w:r>
    </w:p>
  </w:endnote>
  <w:endnote w:type="continuationSeparator" w:id="0">
    <w:p w14:paraId="7DD89C59" w14:textId="77777777" w:rsidR="00270187" w:rsidRDefault="0027018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473A"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743C" w14:textId="77777777" w:rsidR="00270187" w:rsidRDefault="00270187" w:rsidP="00C6554A">
      <w:pPr>
        <w:spacing w:before="0" w:after="0" w:line="240" w:lineRule="auto"/>
      </w:pPr>
      <w:r>
        <w:separator/>
      </w:r>
    </w:p>
  </w:footnote>
  <w:footnote w:type="continuationSeparator" w:id="0">
    <w:p w14:paraId="611881A0" w14:textId="77777777" w:rsidR="00270187" w:rsidRDefault="0027018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4B1CAE"/>
    <w:multiLevelType w:val="hybridMultilevel"/>
    <w:tmpl w:val="B8B4468E"/>
    <w:lvl w:ilvl="0" w:tplc="5A6AEC24">
      <w:start w:val="1"/>
      <w:numFmt w:val="bullet"/>
      <w:lvlText w:val="-"/>
      <w:lvlJc w:val="left"/>
      <w:pPr>
        <w:ind w:left="720" w:hanging="360"/>
      </w:pPr>
      <w:rPr>
        <w:rFonts w:ascii="Constantia" w:eastAsiaTheme="minorHAnsi" w:hAnsi="Constant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2068339013">
    <w:abstractNumId w:val="9"/>
  </w:num>
  <w:num w:numId="2" w16cid:durableId="2022704322">
    <w:abstractNumId w:val="8"/>
  </w:num>
  <w:num w:numId="3" w16cid:durableId="174924141">
    <w:abstractNumId w:val="8"/>
  </w:num>
  <w:num w:numId="4" w16cid:durableId="1316565827">
    <w:abstractNumId w:val="9"/>
  </w:num>
  <w:num w:numId="5" w16cid:durableId="1445727789">
    <w:abstractNumId w:val="13"/>
  </w:num>
  <w:num w:numId="6" w16cid:durableId="2139952991">
    <w:abstractNumId w:val="10"/>
  </w:num>
  <w:num w:numId="7" w16cid:durableId="326714709">
    <w:abstractNumId w:val="12"/>
  </w:num>
  <w:num w:numId="8" w16cid:durableId="2057271572">
    <w:abstractNumId w:val="7"/>
  </w:num>
  <w:num w:numId="9" w16cid:durableId="1231698178">
    <w:abstractNumId w:val="6"/>
  </w:num>
  <w:num w:numId="10" w16cid:durableId="1783107041">
    <w:abstractNumId w:val="5"/>
  </w:num>
  <w:num w:numId="11" w16cid:durableId="902133226">
    <w:abstractNumId w:val="4"/>
  </w:num>
  <w:num w:numId="12" w16cid:durableId="1943296491">
    <w:abstractNumId w:val="3"/>
  </w:num>
  <w:num w:numId="13" w16cid:durableId="397630335">
    <w:abstractNumId w:val="2"/>
  </w:num>
  <w:num w:numId="14" w16cid:durableId="10690419">
    <w:abstractNumId w:val="1"/>
  </w:num>
  <w:num w:numId="15" w16cid:durableId="612633673">
    <w:abstractNumId w:val="0"/>
  </w:num>
  <w:num w:numId="16" w16cid:durableId="1453937280">
    <w:abstractNumId w:val="11"/>
  </w:num>
  <w:num w:numId="17" w16cid:durableId="15814062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1D"/>
    <w:rsid w:val="00006EBB"/>
    <w:rsid w:val="000407EE"/>
    <w:rsid w:val="00047983"/>
    <w:rsid w:val="000517C7"/>
    <w:rsid w:val="0006742C"/>
    <w:rsid w:val="0007441E"/>
    <w:rsid w:val="00081FF5"/>
    <w:rsid w:val="000943C4"/>
    <w:rsid w:val="000E5ECB"/>
    <w:rsid w:val="00124DE3"/>
    <w:rsid w:val="00164E95"/>
    <w:rsid w:val="001A2DF8"/>
    <w:rsid w:val="001C1702"/>
    <w:rsid w:val="001C3F5B"/>
    <w:rsid w:val="001E39BB"/>
    <w:rsid w:val="002554CD"/>
    <w:rsid w:val="00270187"/>
    <w:rsid w:val="002857B6"/>
    <w:rsid w:val="00293B83"/>
    <w:rsid w:val="002A3D0E"/>
    <w:rsid w:val="002A60D9"/>
    <w:rsid w:val="002B4294"/>
    <w:rsid w:val="002C2F9D"/>
    <w:rsid w:val="002E4347"/>
    <w:rsid w:val="00301A95"/>
    <w:rsid w:val="00333D0D"/>
    <w:rsid w:val="0035321C"/>
    <w:rsid w:val="003546E0"/>
    <w:rsid w:val="00363365"/>
    <w:rsid w:val="00373235"/>
    <w:rsid w:val="0038178D"/>
    <w:rsid w:val="003D555A"/>
    <w:rsid w:val="003E4A43"/>
    <w:rsid w:val="00417CA9"/>
    <w:rsid w:val="00440C34"/>
    <w:rsid w:val="00451452"/>
    <w:rsid w:val="004621AA"/>
    <w:rsid w:val="004749CB"/>
    <w:rsid w:val="004864F8"/>
    <w:rsid w:val="00486E5B"/>
    <w:rsid w:val="004A1AB6"/>
    <w:rsid w:val="004A7A69"/>
    <w:rsid w:val="004C049F"/>
    <w:rsid w:val="004C48CB"/>
    <w:rsid w:val="005000E2"/>
    <w:rsid w:val="0051785D"/>
    <w:rsid w:val="00525A2D"/>
    <w:rsid w:val="00543D6E"/>
    <w:rsid w:val="005A34B0"/>
    <w:rsid w:val="005D3DA7"/>
    <w:rsid w:val="005D4185"/>
    <w:rsid w:val="005E09DB"/>
    <w:rsid w:val="005F1D63"/>
    <w:rsid w:val="005F2EB6"/>
    <w:rsid w:val="005F68EA"/>
    <w:rsid w:val="006451A9"/>
    <w:rsid w:val="0065561D"/>
    <w:rsid w:val="00670FBF"/>
    <w:rsid w:val="00693387"/>
    <w:rsid w:val="0069482B"/>
    <w:rsid w:val="006A3CE7"/>
    <w:rsid w:val="006C35A7"/>
    <w:rsid w:val="006F1000"/>
    <w:rsid w:val="00710A5F"/>
    <w:rsid w:val="00731889"/>
    <w:rsid w:val="007469BD"/>
    <w:rsid w:val="00751D3F"/>
    <w:rsid w:val="0076444E"/>
    <w:rsid w:val="0076454A"/>
    <w:rsid w:val="00776C82"/>
    <w:rsid w:val="007A60C5"/>
    <w:rsid w:val="007C549E"/>
    <w:rsid w:val="007D1D36"/>
    <w:rsid w:val="007F7139"/>
    <w:rsid w:val="00820AA2"/>
    <w:rsid w:val="00821ECB"/>
    <w:rsid w:val="0083066F"/>
    <w:rsid w:val="0084736C"/>
    <w:rsid w:val="00854C59"/>
    <w:rsid w:val="00866013"/>
    <w:rsid w:val="00870B3C"/>
    <w:rsid w:val="00881D83"/>
    <w:rsid w:val="00884F63"/>
    <w:rsid w:val="00890681"/>
    <w:rsid w:val="0089714F"/>
    <w:rsid w:val="008B2632"/>
    <w:rsid w:val="008B2CE0"/>
    <w:rsid w:val="008D19E9"/>
    <w:rsid w:val="0090021C"/>
    <w:rsid w:val="009278AC"/>
    <w:rsid w:val="0093336D"/>
    <w:rsid w:val="0093496E"/>
    <w:rsid w:val="009679B1"/>
    <w:rsid w:val="0097404D"/>
    <w:rsid w:val="00984669"/>
    <w:rsid w:val="00986062"/>
    <w:rsid w:val="0099372E"/>
    <w:rsid w:val="00994710"/>
    <w:rsid w:val="009B6B82"/>
    <w:rsid w:val="009F2C1B"/>
    <w:rsid w:val="00A01898"/>
    <w:rsid w:val="00A025A7"/>
    <w:rsid w:val="00A13EFF"/>
    <w:rsid w:val="00A243E7"/>
    <w:rsid w:val="00A3733A"/>
    <w:rsid w:val="00A40F3E"/>
    <w:rsid w:val="00A47CD5"/>
    <w:rsid w:val="00A73262"/>
    <w:rsid w:val="00A94BD8"/>
    <w:rsid w:val="00AB55E3"/>
    <w:rsid w:val="00AB68C2"/>
    <w:rsid w:val="00AC79E1"/>
    <w:rsid w:val="00AD1EAC"/>
    <w:rsid w:val="00AE0C35"/>
    <w:rsid w:val="00AE4F15"/>
    <w:rsid w:val="00B03ED8"/>
    <w:rsid w:val="00B43DFD"/>
    <w:rsid w:val="00B66640"/>
    <w:rsid w:val="00B73BA6"/>
    <w:rsid w:val="00B800D0"/>
    <w:rsid w:val="00B83A46"/>
    <w:rsid w:val="00BB447D"/>
    <w:rsid w:val="00BB4D50"/>
    <w:rsid w:val="00BE7ED1"/>
    <w:rsid w:val="00C072E4"/>
    <w:rsid w:val="00C6554A"/>
    <w:rsid w:val="00CB0705"/>
    <w:rsid w:val="00CB4C32"/>
    <w:rsid w:val="00CC205B"/>
    <w:rsid w:val="00CC2197"/>
    <w:rsid w:val="00CF476C"/>
    <w:rsid w:val="00D031EA"/>
    <w:rsid w:val="00D33A58"/>
    <w:rsid w:val="00D43745"/>
    <w:rsid w:val="00D442A3"/>
    <w:rsid w:val="00D71179"/>
    <w:rsid w:val="00D82165"/>
    <w:rsid w:val="00D825F0"/>
    <w:rsid w:val="00DA6118"/>
    <w:rsid w:val="00DB1521"/>
    <w:rsid w:val="00DB4E6C"/>
    <w:rsid w:val="00DB64B5"/>
    <w:rsid w:val="00DE20DB"/>
    <w:rsid w:val="00DF19FC"/>
    <w:rsid w:val="00DF795A"/>
    <w:rsid w:val="00E35284"/>
    <w:rsid w:val="00E421E8"/>
    <w:rsid w:val="00E7207C"/>
    <w:rsid w:val="00E74401"/>
    <w:rsid w:val="00E8204E"/>
    <w:rsid w:val="00E932FF"/>
    <w:rsid w:val="00EC558A"/>
    <w:rsid w:val="00ED4491"/>
    <w:rsid w:val="00ED7C44"/>
    <w:rsid w:val="00F27D8E"/>
    <w:rsid w:val="00F31CD2"/>
    <w:rsid w:val="00F33FEA"/>
    <w:rsid w:val="00F41D24"/>
    <w:rsid w:val="00F438FE"/>
    <w:rsid w:val="00F95E76"/>
    <w:rsid w:val="00FA5773"/>
    <w:rsid w:val="00FB6915"/>
    <w:rsid w:val="00FC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D5295"/>
  <w15:chartTrackingRefBased/>
  <w15:docId w15:val="{429F4B1E-9A40-4419-B5A4-777F92BA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character" w:styleId="Mencinsinresolver">
    <w:name w:val="Unresolved Mention"/>
    <w:basedOn w:val="Fuentedeprrafopredeter"/>
    <w:uiPriority w:val="99"/>
    <w:semiHidden/>
    <w:unhideWhenUsed/>
    <w:rsid w:val="0065561D"/>
    <w:rPr>
      <w:color w:val="605E5C"/>
      <w:shd w:val="clear" w:color="auto" w:fill="E1DFDD"/>
    </w:rPr>
  </w:style>
  <w:style w:type="table" w:styleId="Tablaconcuadrcula">
    <w:name w:val="Table Grid"/>
    <w:basedOn w:val="Tablanormal"/>
    <w:uiPriority w:val="39"/>
    <w:rsid w:val="006556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0021C"/>
    <w:pPr>
      <w:spacing w:before="240" w:after="0" w:line="259" w:lineRule="auto"/>
      <w:contextualSpacing w:val="0"/>
      <w:outlineLvl w:val="9"/>
    </w:pPr>
    <w:rPr>
      <w:szCs w:val="32"/>
      <w:lang w:eastAsia="es-ES"/>
    </w:rPr>
  </w:style>
  <w:style w:type="paragraph" w:styleId="TDC1">
    <w:name w:val="toc 1"/>
    <w:basedOn w:val="Normal"/>
    <w:next w:val="Normal"/>
    <w:autoRedefine/>
    <w:uiPriority w:val="39"/>
    <w:unhideWhenUsed/>
    <w:rsid w:val="0090021C"/>
    <w:pPr>
      <w:spacing w:after="100"/>
    </w:pPr>
  </w:style>
  <w:style w:type="paragraph" w:styleId="TDC2">
    <w:name w:val="toc 2"/>
    <w:basedOn w:val="Normal"/>
    <w:next w:val="Normal"/>
    <w:autoRedefine/>
    <w:uiPriority w:val="39"/>
    <w:unhideWhenUsed/>
    <w:rsid w:val="0090021C"/>
    <w:pPr>
      <w:spacing w:after="100"/>
      <w:ind w:left="220"/>
    </w:pPr>
  </w:style>
  <w:style w:type="paragraph" w:styleId="TDC3">
    <w:name w:val="toc 3"/>
    <w:basedOn w:val="Normal"/>
    <w:next w:val="Normal"/>
    <w:autoRedefine/>
    <w:uiPriority w:val="39"/>
    <w:unhideWhenUsed/>
    <w:rsid w:val="0090021C"/>
    <w:pPr>
      <w:spacing w:after="100"/>
      <w:ind w:left="440"/>
    </w:pPr>
  </w:style>
  <w:style w:type="paragraph" w:styleId="Prrafodelista">
    <w:name w:val="List Paragraph"/>
    <w:basedOn w:val="Normal"/>
    <w:uiPriority w:val="34"/>
    <w:unhideWhenUsed/>
    <w:qFormat/>
    <w:rsid w:val="007C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366">
      <w:bodyDiv w:val="1"/>
      <w:marLeft w:val="0"/>
      <w:marRight w:val="0"/>
      <w:marTop w:val="0"/>
      <w:marBottom w:val="0"/>
      <w:divBdr>
        <w:top w:val="none" w:sz="0" w:space="0" w:color="auto"/>
        <w:left w:val="none" w:sz="0" w:space="0" w:color="auto"/>
        <w:bottom w:val="none" w:sz="0" w:space="0" w:color="auto"/>
        <w:right w:val="none" w:sz="0" w:space="0" w:color="auto"/>
      </w:divBdr>
      <w:divsChild>
        <w:div w:id="1369259673">
          <w:marLeft w:val="0"/>
          <w:marRight w:val="0"/>
          <w:marTop w:val="0"/>
          <w:marBottom w:val="0"/>
          <w:divBdr>
            <w:top w:val="none" w:sz="0" w:space="0" w:color="auto"/>
            <w:left w:val="none" w:sz="0" w:space="0" w:color="auto"/>
            <w:bottom w:val="none" w:sz="0" w:space="0" w:color="auto"/>
            <w:right w:val="none" w:sz="0" w:space="0" w:color="auto"/>
          </w:divBdr>
        </w:div>
        <w:div w:id="2047750371">
          <w:marLeft w:val="0"/>
          <w:marRight w:val="0"/>
          <w:marTop w:val="0"/>
          <w:marBottom w:val="0"/>
          <w:divBdr>
            <w:top w:val="none" w:sz="0" w:space="0" w:color="auto"/>
            <w:left w:val="none" w:sz="0" w:space="0" w:color="auto"/>
            <w:bottom w:val="none" w:sz="0" w:space="0" w:color="auto"/>
            <w:right w:val="none" w:sz="0" w:space="0" w:color="auto"/>
          </w:divBdr>
          <w:divsChild>
            <w:div w:id="493491556">
              <w:marLeft w:val="0"/>
              <w:marRight w:val="165"/>
              <w:marTop w:val="150"/>
              <w:marBottom w:val="0"/>
              <w:divBdr>
                <w:top w:val="none" w:sz="0" w:space="0" w:color="auto"/>
                <w:left w:val="none" w:sz="0" w:space="0" w:color="auto"/>
                <w:bottom w:val="none" w:sz="0" w:space="0" w:color="auto"/>
                <w:right w:val="none" w:sz="0" w:space="0" w:color="auto"/>
              </w:divBdr>
              <w:divsChild>
                <w:div w:id="2107845632">
                  <w:marLeft w:val="0"/>
                  <w:marRight w:val="0"/>
                  <w:marTop w:val="0"/>
                  <w:marBottom w:val="0"/>
                  <w:divBdr>
                    <w:top w:val="none" w:sz="0" w:space="0" w:color="auto"/>
                    <w:left w:val="none" w:sz="0" w:space="0" w:color="auto"/>
                    <w:bottom w:val="none" w:sz="0" w:space="0" w:color="auto"/>
                    <w:right w:val="none" w:sz="0" w:space="0" w:color="auto"/>
                  </w:divBdr>
                  <w:divsChild>
                    <w:div w:id="21441548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6823">
      <w:bodyDiv w:val="1"/>
      <w:marLeft w:val="0"/>
      <w:marRight w:val="0"/>
      <w:marTop w:val="0"/>
      <w:marBottom w:val="0"/>
      <w:divBdr>
        <w:top w:val="none" w:sz="0" w:space="0" w:color="auto"/>
        <w:left w:val="none" w:sz="0" w:space="0" w:color="auto"/>
        <w:bottom w:val="none" w:sz="0" w:space="0" w:color="auto"/>
        <w:right w:val="none" w:sz="0" w:space="0" w:color="auto"/>
      </w:divBdr>
    </w:div>
    <w:div w:id="671487940">
      <w:bodyDiv w:val="1"/>
      <w:marLeft w:val="0"/>
      <w:marRight w:val="0"/>
      <w:marTop w:val="0"/>
      <w:marBottom w:val="0"/>
      <w:divBdr>
        <w:top w:val="none" w:sz="0" w:space="0" w:color="auto"/>
        <w:left w:val="none" w:sz="0" w:space="0" w:color="auto"/>
        <w:bottom w:val="none" w:sz="0" w:space="0" w:color="auto"/>
        <w:right w:val="none" w:sz="0" w:space="0" w:color="auto"/>
      </w:divBdr>
      <w:divsChild>
        <w:div w:id="898593119">
          <w:marLeft w:val="0"/>
          <w:marRight w:val="0"/>
          <w:marTop w:val="0"/>
          <w:marBottom w:val="0"/>
          <w:divBdr>
            <w:top w:val="none" w:sz="0" w:space="0" w:color="auto"/>
            <w:left w:val="none" w:sz="0" w:space="0" w:color="auto"/>
            <w:bottom w:val="none" w:sz="0" w:space="0" w:color="auto"/>
            <w:right w:val="none" w:sz="0" w:space="0" w:color="auto"/>
          </w:divBdr>
        </w:div>
        <w:div w:id="101262713">
          <w:marLeft w:val="0"/>
          <w:marRight w:val="0"/>
          <w:marTop w:val="0"/>
          <w:marBottom w:val="0"/>
          <w:divBdr>
            <w:top w:val="none" w:sz="0" w:space="0" w:color="auto"/>
            <w:left w:val="none" w:sz="0" w:space="0" w:color="auto"/>
            <w:bottom w:val="none" w:sz="0" w:space="0" w:color="auto"/>
            <w:right w:val="none" w:sz="0" w:space="0" w:color="auto"/>
          </w:divBdr>
          <w:divsChild>
            <w:div w:id="852839394">
              <w:marLeft w:val="0"/>
              <w:marRight w:val="165"/>
              <w:marTop w:val="150"/>
              <w:marBottom w:val="0"/>
              <w:divBdr>
                <w:top w:val="none" w:sz="0" w:space="0" w:color="auto"/>
                <w:left w:val="none" w:sz="0" w:space="0" w:color="auto"/>
                <w:bottom w:val="none" w:sz="0" w:space="0" w:color="auto"/>
                <w:right w:val="none" w:sz="0" w:space="0" w:color="auto"/>
              </w:divBdr>
              <w:divsChild>
                <w:div w:id="648558437">
                  <w:marLeft w:val="0"/>
                  <w:marRight w:val="0"/>
                  <w:marTop w:val="0"/>
                  <w:marBottom w:val="0"/>
                  <w:divBdr>
                    <w:top w:val="none" w:sz="0" w:space="0" w:color="auto"/>
                    <w:left w:val="none" w:sz="0" w:space="0" w:color="auto"/>
                    <w:bottom w:val="none" w:sz="0" w:space="0" w:color="auto"/>
                    <w:right w:val="none" w:sz="0" w:space="0" w:color="auto"/>
                  </w:divBdr>
                  <w:divsChild>
                    <w:div w:id="20317604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1785">
      <w:bodyDiv w:val="1"/>
      <w:marLeft w:val="0"/>
      <w:marRight w:val="0"/>
      <w:marTop w:val="0"/>
      <w:marBottom w:val="0"/>
      <w:divBdr>
        <w:top w:val="none" w:sz="0" w:space="0" w:color="auto"/>
        <w:left w:val="none" w:sz="0" w:space="0" w:color="auto"/>
        <w:bottom w:val="none" w:sz="0" w:space="0" w:color="auto"/>
        <w:right w:val="none" w:sz="0" w:space="0" w:color="auto"/>
      </w:divBdr>
      <w:divsChild>
        <w:div w:id="1363625181">
          <w:marLeft w:val="0"/>
          <w:marRight w:val="0"/>
          <w:marTop w:val="0"/>
          <w:marBottom w:val="0"/>
          <w:divBdr>
            <w:top w:val="none" w:sz="0" w:space="0" w:color="auto"/>
            <w:left w:val="none" w:sz="0" w:space="0" w:color="auto"/>
            <w:bottom w:val="none" w:sz="0" w:space="0" w:color="auto"/>
            <w:right w:val="none" w:sz="0" w:space="0" w:color="auto"/>
          </w:divBdr>
        </w:div>
        <w:div w:id="1948923259">
          <w:marLeft w:val="0"/>
          <w:marRight w:val="0"/>
          <w:marTop w:val="0"/>
          <w:marBottom w:val="0"/>
          <w:divBdr>
            <w:top w:val="none" w:sz="0" w:space="0" w:color="auto"/>
            <w:left w:val="none" w:sz="0" w:space="0" w:color="auto"/>
            <w:bottom w:val="none" w:sz="0" w:space="0" w:color="auto"/>
            <w:right w:val="none" w:sz="0" w:space="0" w:color="auto"/>
          </w:divBdr>
          <w:divsChild>
            <w:div w:id="377825103">
              <w:marLeft w:val="0"/>
              <w:marRight w:val="165"/>
              <w:marTop w:val="150"/>
              <w:marBottom w:val="0"/>
              <w:divBdr>
                <w:top w:val="none" w:sz="0" w:space="0" w:color="auto"/>
                <w:left w:val="none" w:sz="0" w:space="0" w:color="auto"/>
                <w:bottom w:val="none" w:sz="0" w:space="0" w:color="auto"/>
                <w:right w:val="none" w:sz="0" w:space="0" w:color="auto"/>
              </w:divBdr>
              <w:divsChild>
                <w:div w:id="1408722802">
                  <w:marLeft w:val="0"/>
                  <w:marRight w:val="0"/>
                  <w:marTop w:val="0"/>
                  <w:marBottom w:val="0"/>
                  <w:divBdr>
                    <w:top w:val="none" w:sz="0" w:space="0" w:color="auto"/>
                    <w:left w:val="none" w:sz="0" w:space="0" w:color="auto"/>
                    <w:bottom w:val="none" w:sz="0" w:space="0" w:color="auto"/>
                    <w:right w:val="none" w:sz="0" w:space="0" w:color="auto"/>
                  </w:divBdr>
                  <w:divsChild>
                    <w:div w:id="1864896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763148">
      <w:bodyDiv w:val="1"/>
      <w:marLeft w:val="0"/>
      <w:marRight w:val="0"/>
      <w:marTop w:val="0"/>
      <w:marBottom w:val="0"/>
      <w:divBdr>
        <w:top w:val="none" w:sz="0" w:space="0" w:color="auto"/>
        <w:left w:val="none" w:sz="0" w:space="0" w:color="auto"/>
        <w:bottom w:val="none" w:sz="0" w:space="0" w:color="auto"/>
        <w:right w:val="none" w:sz="0" w:space="0" w:color="auto"/>
      </w:divBdr>
      <w:divsChild>
        <w:div w:id="801464890">
          <w:marLeft w:val="0"/>
          <w:marRight w:val="0"/>
          <w:marTop w:val="0"/>
          <w:marBottom w:val="0"/>
          <w:divBdr>
            <w:top w:val="none" w:sz="0" w:space="0" w:color="auto"/>
            <w:left w:val="none" w:sz="0" w:space="0" w:color="auto"/>
            <w:bottom w:val="none" w:sz="0" w:space="0" w:color="auto"/>
            <w:right w:val="none" w:sz="0" w:space="0" w:color="auto"/>
          </w:divBdr>
        </w:div>
        <w:div w:id="857044152">
          <w:marLeft w:val="0"/>
          <w:marRight w:val="0"/>
          <w:marTop w:val="0"/>
          <w:marBottom w:val="0"/>
          <w:divBdr>
            <w:top w:val="none" w:sz="0" w:space="0" w:color="auto"/>
            <w:left w:val="none" w:sz="0" w:space="0" w:color="auto"/>
            <w:bottom w:val="none" w:sz="0" w:space="0" w:color="auto"/>
            <w:right w:val="none" w:sz="0" w:space="0" w:color="auto"/>
          </w:divBdr>
          <w:divsChild>
            <w:div w:id="910313079">
              <w:marLeft w:val="0"/>
              <w:marRight w:val="165"/>
              <w:marTop w:val="150"/>
              <w:marBottom w:val="0"/>
              <w:divBdr>
                <w:top w:val="none" w:sz="0" w:space="0" w:color="auto"/>
                <w:left w:val="none" w:sz="0" w:space="0" w:color="auto"/>
                <w:bottom w:val="none" w:sz="0" w:space="0" w:color="auto"/>
                <w:right w:val="none" w:sz="0" w:space="0" w:color="auto"/>
              </w:divBdr>
              <w:divsChild>
                <w:div w:id="1107231552">
                  <w:marLeft w:val="0"/>
                  <w:marRight w:val="0"/>
                  <w:marTop w:val="0"/>
                  <w:marBottom w:val="0"/>
                  <w:divBdr>
                    <w:top w:val="none" w:sz="0" w:space="0" w:color="auto"/>
                    <w:left w:val="none" w:sz="0" w:space="0" w:color="auto"/>
                    <w:bottom w:val="none" w:sz="0" w:space="0" w:color="auto"/>
                    <w:right w:val="none" w:sz="0" w:space="0" w:color="auto"/>
                  </w:divBdr>
                  <w:divsChild>
                    <w:div w:id="16424944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5694">
      <w:bodyDiv w:val="1"/>
      <w:marLeft w:val="0"/>
      <w:marRight w:val="0"/>
      <w:marTop w:val="0"/>
      <w:marBottom w:val="0"/>
      <w:divBdr>
        <w:top w:val="none" w:sz="0" w:space="0" w:color="auto"/>
        <w:left w:val="none" w:sz="0" w:space="0" w:color="auto"/>
        <w:bottom w:val="none" w:sz="0" w:space="0" w:color="auto"/>
        <w:right w:val="none" w:sz="0" w:space="0" w:color="auto"/>
      </w:divBdr>
    </w:div>
    <w:div w:id="1771045200">
      <w:bodyDiv w:val="1"/>
      <w:marLeft w:val="0"/>
      <w:marRight w:val="0"/>
      <w:marTop w:val="0"/>
      <w:marBottom w:val="0"/>
      <w:divBdr>
        <w:top w:val="none" w:sz="0" w:space="0" w:color="auto"/>
        <w:left w:val="none" w:sz="0" w:space="0" w:color="auto"/>
        <w:bottom w:val="none" w:sz="0" w:space="0" w:color="auto"/>
        <w:right w:val="none" w:sz="0" w:space="0" w:color="auto"/>
      </w:divBdr>
    </w:div>
    <w:div w:id="1907063209">
      <w:bodyDiv w:val="1"/>
      <w:marLeft w:val="0"/>
      <w:marRight w:val="0"/>
      <w:marTop w:val="0"/>
      <w:marBottom w:val="0"/>
      <w:divBdr>
        <w:top w:val="none" w:sz="0" w:space="0" w:color="auto"/>
        <w:left w:val="none" w:sz="0" w:space="0" w:color="auto"/>
        <w:bottom w:val="none" w:sz="0" w:space="0" w:color="auto"/>
        <w:right w:val="none" w:sz="0" w:space="0" w:color="auto"/>
      </w:divBdr>
      <w:divsChild>
        <w:div w:id="2097052836">
          <w:marLeft w:val="0"/>
          <w:marRight w:val="0"/>
          <w:marTop w:val="0"/>
          <w:marBottom w:val="0"/>
          <w:divBdr>
            <w:top w:val="none" w:sz="0" w:space="0" w:color="auto"/>
            <w:left w:val="none" w:sz="0" w:space="0" w:color="auto"/>
            <w:bottom w:val="none" w:sz="0" w:space="0" w:color="auto"/>
            <w:right w:val="none" w:sz="0" w:space="0" w:color="auto"/>
          </w:divBdr>
        </w:div>
        <w:div w:id="295717202">
          <w:marLeft w:val="0"/>
          <w:marRight w:val="0"/>
          <w:marTop w:val="0"/>
          <w:marBottom w:val="0"/>
          <w:divBdr>
            <w:top w:val="none" w:sz="0" w:space="0" w:color="auto"/>
            <w:left w:val="none" w:sz="0" w:space="0" w:color="auto"/>
            <w:bottom w:val="none" w:sz="0" w:space="0" w:color="auto"/>
            <w:right w:val="none" w:sz="0" w:space="0" w:color="auto"/>
          </w:divBdr>
          <w:divsChild>
            <w:div w:id="2134515513">
              <w:marLeft w:val="0"/>
              <w:marRight w:val="165"/>
              <w:marTop w:val="150"/>
              <w:marBottom w:val="0"/>
              <w:divBdr>
                <w:top w:val="none" w:sz="0" w:space="0" w:color="auto"/>
                <w:left w:val="none" w:sz="0" w:space="0" w:color="auto"/>
                <w:bottom w:val="none" w:sz="0" w:space="0" w:color="auto"/>
                <w:right w:val="none" w:sz="0" w:space="0" w:color="auto"/>
              </w:divBdr>
              <w:divsChild>
                <w:div w:id="1760523656">
                  <w:marLeft w:val="0"/>
                  <w:marRight w:val="0"/>
                  <w:marTop w:val="0"/>
                  <w:marBottom w:val="0"/>
                  <w:divBdr>
                    <w:top w:val="none" w:sz="0" w:space="0" w:color="auto"/>
                    <w:left w:val="none" w:sz="0" w:space="0" w:color="auto"/>
                    <w:bottom w:val="none" w:sz="0" w:space="0" w:color="auto"/>
                    <w:right w:val="none" w:sz="0" w:space="0" w:color="auto"/>
                  </w:divBdr>
                  <w:divsChild>
                    <w:div w:id="9859360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29480">
      <w:bodyDiv w:val="1"/>
      <w:marLeft w:val="0"/>
      <w:marRight w:val="0"/>
      <w:marTop w:val="0"/>
      <w:marBottom w:val="0"/>
      <w:divBdr>
        <w:top w:val="none" w:sz="0" w:space="0" w:color="auto"/>
        <w:left w:val="none" w:sz="0" w:space="0" w:color="auto"/>
        <w:bottom w:val="none" w:sz="0" w:space="0" w:color="auto"/>
        <w:right w:val="none" w:sz="0" w:space="0" w:color="auto"/>
      </w:divBdr>
      <w:divsChild>
        <w:div w:id="1949581396">
          <w:marLeft w:val="0"/>
          <w:marRight w:val="0"/>
          <w:marTop w:val="0"/>
          <w:marBottom w:val="0"/>
          <w:divBdr>
            <w:top w:val="none" w:sz="0" w:space="0" w:color="auto"/>
            <w:left w:val="none" w:sz="0" w:space="0" w:color="auto"/>
            <w:bottom w:val="none" w:sz="0" w:space="0" w:color="auto"/>
            <w:right w:val="none" w:sz="0" w:space="0" w:color="auto"/>
          </w:divBdr>
        </w:div>
        <w:div w:id="1861819780">
          <w:marLeft w:val="0"/>
          <w:marRight w:val="0"/>
          <w:marTop w:val="0"/>
          <w:marBottom w:val="0"/>
          <w:divBdr>
            <w:top w:val="none" w:sz="0" w:space="0" w:color="auto"/>
            <w:left w:val="none" w:sz="0" w:space="0" w:color="auto"/>
            <w:bottom w:val="none" w:sz="0" w:space="0" w:color="auto"/>
            <w:right w:val="none" w:sz="0" w:space="0" w:color="auto"/>
          </w:divBdr>
          <w:divsChild>
            <w:div w:id="1524788187">
              <w:marLeft w:val="0"/>
              <w:marRight w:val="165"/>
              <w:marTop w:val="150"/>
              <w:marBottom w:val="0"/>
              <w:divBdr>
                <w:top w:val="none" w:sz="0" w:space="0" w:color="auto"/>
                <w:left w:val="none" w:sz="0" w:space="0" w:color="auto"/>
                <w:bottom w:val="none" w:sz="0" w:space="0" w:color="auto"/>
                <w:right w:val="none" w:sz="0" w:space="0" w:color="auto"/>
              </w:divBdr>
              <w:divsChild>
                <w:div w:id="12342173">
                  <w:marLeft w:val="0"/>
                  <w:marRight w:val="0"/>
                  <w:marTop w:val="0"/>
                  <w:marBottom w:val="0"/>
                  <w:divBdr>
                    <w:top w:val="none" w:sz="0" w:space="0" w:color="auto"/>
                    <w:left w:val="none" w:sz="0" w:space="0" w:color="auto"/>
                    <w:bottom w:val="none" w:sz="0" w:space="0" w:color="auto"/>
                    <w:right w:val="none" w:sz="0" w:space="0" w:color="auto"/>
                  </w:divBdr>
                  <w:divsChild>
                    <w:div w:id="21335560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7447">
      <w:bodyDiv w:val="1"/>
      <w:marLeft w:val="0"/>
      <w:marRight w:val="0"/>
      <w:marTop w:val="0"/>
      <w:marBottom w:val="0"/>
      <w:divBdr>
        <w:top w:val="none" w:sz="0" w:space="0" w:color="auto"/>
        <w:left w:val="none" w:sz="0" w:space="0" w:color="auto"/>
        <w:bottom w:val="none" w:sz="0" w:space="0" w:color="auto"/>
        <w:right w:val="none" w:sz="0" w:space="0" w:color="auto"/>
      </w:divBdr>
      <w:divsChild>
        <w:div w:id="505365242">
          <w:marLeft w:val="0"/>
          <w:marRight w:val="0"/>
          <w:marTop w:val="0"/>
          <w:marBottom w:val="0"/>
          <w:divBdr>
            <w:top w:val="none" w:sz="0" w:space="0" w:color="auto"/>
            <w:left w:val="none" w:sz="0" w:space="0" w:color="auto"/>
            <w:bottom w:val="none" w:sz="0" w:space="0" w:color="auto"/>
            <w:right w:val="none" w:sz="0" w:space="0" w:color="auto"/>
          </w:divBdr>
        </w:div>
        <w:div w:id="2036691909">
          <w:marLeft w:val="0"/>
          <w:marRight w:val="0"/>
          <w:marTop w:val="0"/>
          <w:marBottom w:val="0"/>
          <w:divBdr>
            <w:top w:val="none" w:sz="0" w:space="0" w:color="auto"/>
            <w:left w:val="none" w:sz="0" w:space="0" w:color="auto"/>
            <w:bottom w:val="none" w:sz="0" w:space="0" w:color="auto"/>
            <w:right w:val="none" w:sz="0" w:space="0" w:color="auto"/>
          </w:divBdr>
          <w:divsChild>
            <w:div w:id="1334532436">
              <w:marLeft w:val="0"/>
              <w:marRight w:val="165"/>
              <w:marTop w:val="150"/>
              <w:marBottom w:val="0"/>
              <w:divBdr>
                <w:top w:val="none" w:sz="0" w:space="0" w:color="auto"/>
                <w:left w:val="none" w:sz="0" w:space="0" w:color="auto"/>
                <w:bottom w:val="none" w:sz="0" w:space="0" w:color="auto"/>
                <w:right w:val="none" w:sz="0" w:space="0" w:color="auto"/>
              </w:divBdr>
              <w:divsChild>
                <w:div w:id="1095714886">
                  <w:marLeft w:val="0"/>
                  <w:marRight w:val="0"/>
                  <w:marTop w:val="0"/>
                  <w:marBottom w:val="0"/>
                  <w:divBdr>
                    <w:top w:val="none" w:sz="0" w:space="0" w:color="auto"/>
                    <w:left w:val="none" w:sz="0" w:space="0" w:color="auto"/>
                    <w:bottom w:val="none" w:sz="0" w:space="0" w:color="auto"/>
                    <w:right w:val="none" w:sz="0" w:space="0" w:color="auto"/>
                  </w:divBdr>
                  <w:divsChild>
                    <w:div w:id="1956556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6169">
      <w:bodyDiv w:val="1"/>
      <w:marLeft w:val="0"/>
      <w:marRight w:val="0"/>
      <w:marTop w:val="0"/>
      <w:marBottom w:val="0"/>
      <w:divBdr>
        <w:top w:val="none" w:sz="0" w:space="0" w:color="auto"/>
        <w:left w:val="none" w:sz="0" w:space="0" w:color="auto"/>
        <w:bottom w:val="none" w:sz="0" w:space="0" w:color="auto"/>
        <w:right w:val="none" w:sz="0" w:space="0" w:color="auto"/>
      </w:divBdr>
      <w:divsChild>
        <w:div w:id="1639797563">
          <w:marLeft w:val="0"/>
          <w:marRight w:val="0"/>
          <w:marTop w:val="0"/>
          <w:marBottom w:val="0"/>
          <w:divBdr>
            <w:top w:val="none" w:sz="0" w:space="0" w:color="auto"/>
            <w:left w:val="none" w:sz="0" w:space="0" w:color="auto"/>
            <w:bottom w:val="none" w:sz="0" w:space="0" w:color="auto"/>
            <w:right w:val="none" w:sz="0" w:space="0" w:color="auto"/>
          </w:divBdr>
        </w:div>
        <w:div w:id="619646186">
          <w:marLeft w:val="0"/>
          <w:marRight w:val="0"/>
          <w:marTop w:val="0"/>
          <w:marBottom w:val="0"/>
          <w:divBdr>
            <w:top w:val="none" w:sz="0" w:space="0" w:color="auto"/>
            <w:left w:val="none" w:sz="0" w:space="0" w:color="auto"/>
            <w:bottom w:val="none" w:sz="0" w:space="0" w:color="auto"/>
            <w:right w:val="none" w:sz="0" w:space="0" w:color="auto"/>
          </w:divBdr>
          <w:divsChild>
            <w:div w:id="668411516">
              <w:marLeft w:val="0"/>
              <w:marRight w:val="165"/>
              <w:marTop w:val="150"/>
              <w:marBottom w:val="0"/>
              <w:divBdr>
                <w:top w:val="none" w:sz="0" w:space="0" w:color="auto"/>
                <w:left w:val="none" w:sz="0" w:space="0" w:color="auto"/>
                <w:bottom w:val="none" w:sz="0" w:space="0" w:color="auto"/>
                <w:right w:val="none" w:sz="0" w:space="0" w:color="auto"/>
              </w:divBdr>
              <w:divsChild>
                <w:div w:id="2040351947">
                  <w:marLeft w:val="0"/>
                  <w:marRight w:val="0"/>
                  <w:marTop w:val="0"/>
                  <w:marBottom w:val="0"/>
                  <w:divBdr>
                    <w:top w:val="none" w:sz="0" w:space="0" w:color="auto"/>
                    <w:left w:val="none" w:sz="0" w:space="0" w:color="auto"/>
                    <w:bottom w:val="none" w:sz="0" w:space="0" w:color="auto"/>
                    <w:right w:val="none" w:sz="0" w:space="0" w:color="auto"/>
                  </w:divBdr>
                  <w:divsChild>
                    <w:div w:id="7696642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clockify.me/tr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riaescalante/Acme-L3-D02-23.1.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2C04-0AE3-47A5-962B-F367D64E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212</TotalTime>
  <Pages>6</Pages>
  <Words>1327</Words>
  <Characters>7299</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Escalante Ramos</dc:creator>
  <cp:keywords/>
  <dc:description/>
  <cp:lastModifiedBy>María Escalante Ramos</cp:lastModifiedBy>
  <cp:revision>143</cp:revision>
  <cp:lastPrinted>2023-03-16T20:41:00Z</cp:lastPrinted>
  <dcterms:created xsi:type="dcterms:W3CDTF">2023-02-15T20:10:00Z</dcterms:created>
  <dcterms:modified xsi:type="dcterms:W3CDTF">2023-03-16T20:41:00Z</dcterms:modified>
</cp:coreProperties>
</file>